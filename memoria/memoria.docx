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2CF1" w14:textId="77777777" w:rsidR="00FF703E" w:rsidRPr="00683866" w:rsidRDefault="003F32E4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  <w:r w:rsidRPr="00BA4FB3">
        <w:rPr>
          <w:rFonts w:ascii="Tahoma" w:hAnsi="Tahoma" w:cs="Tahoma"/>
          <w:b/>
          <w:smallCaps/>
          <w:noProof/>
          <w:sz w:val="32"/>
          <w:szCs w:val="32"/>
          <w:lang w:val="es-ES"/>
        </w:rPr>
        <w:drawing>
          <wp:inline distT="0" distB="0" distL="0" distR="0" wp14:anchorId="37C22D0B" wp14:editId="37C22D0C">
            <wp:extent cx="3486150" cy="609600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2CF2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3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4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>&lt;</w:t>
      </w:r>
      <w:r w:rsidR="00F91B76">
        <w:rPr>
          <w:rFonts w:ascii="Tahoma" w:hAnsi="Tahoma" w:cs="Tahoma"/>
          <w:b/>
          <w:smallCaps/>
          <w:sz w:val="32"/>
          <w:szCs w:val="32"/>
        </w:rPr>
        <w:t>Grado en ingeniería</w:t>
      </w:r>
      <w:r>
        <w:rPr>
          <w:rFonts w:ascii="Tahoma" w:hAnsi="Tahoma" w:cs="Tahoma"/>
          <w:b/>
          <w:smallCaps/>
          <w:sz w:val="32"/>
          <w:szCs w:val="32"/>
        </w:rPr>
        <w:t xml:space="preserve"> </w:t>
      </w:r>
      <w:r w:rsidRPr="00683866">
        <w:rPr>
          <w:rFonts w:ascii="Tahoma" w:hAnsi="Tahoma" w:cs="Tahoma"/>
          <w:b/>
          <w:smallCaps/>
          <w:sz w:val="32"/>
          <w:szCs w:val="32"/>
        </w:rPr>
        <w:t>Nnnn&gt;</w:t>
      </w:r>
    </w:p>
    <w:p w14:paraId="37C22CF5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6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7" w14:textId="77777777" w:rsidR="00FF703E" w:rsidRPr="00683866" w:rsidRDefault="003F32E4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  <w:r w:rsidRPr="00BA4FB3">
        <w:rPr>
          <w:rFonts w:ascii="Tahoma" w:hAnsi="Tahoma" w:cs="Tahoma"/>
          <w:b/>
          <w:smallCaps/>
          <w:noProof/>
          <w:sz w:val="32"/>
          <w:szCs w:val="32"/>
          <w:lang w:val="es-ES"/>
        </w:rPr>
        <w:drawing>
          <wp:inline distT="0" distB="0" distL="0" distR="0" wp14:anchorId="37C22D0D" wp14:editId="37C22D0E">
            <wp:extent cx="1828800" cy="2228850"/>
            <wp:effectExtent l="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2CF8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9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A" w14:textId="77777777" w:rsidR="00FF703E" w:rsidRPr="00683866" w:rsidRDefault="00F91B76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>Trabajo de Fin de Grado</w:t>
      </w:r>
    </w:p>
    <w:p w14:paraId="37C22CFB" w14:textId="77777777" w:rsidR="00FF703E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C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D" w14:textId="77777777" w:rsidR="00FF703E" w:rsidRPr="004065F9" w:rsidRDefault="00FF703E" w:rsidP="00273B75">
      <w:pPr>
        <w:spacing w:before="0"/>
        <w:jc w:val="center"/>
        <w:rPr>
          <w:rFonts w:ascii="Tahoma" w:hAnsi="Tahoma" w:cs="Tahoma"/>
          <w:b/>
          <w:smallCaps/>
          <w:sz w:val="40"/>
          <w:szCs w:val="32"/>
        </w:rPr>
      </w:pPr>
      <w:r>
        <w:rPr>
          <w:rFonts w:ascii="Tahoma" w:hAnsi="Tahoma" w:cs="Tahoma"/>
          <w:b/>
          <w:smallCaps/>
          <w:sz w:val="40"/>
          <w:szCs w:val="32"/>
        </w:rPr>
        <w:t>&lt;</w:t>
      </w:r>
      <w:r w:rsidR="00F91B76">
        <w:rPr>
          <w:rFonts w:ascii="Tahoma" w:hAnsi="Tahoma" w:cs="Tahoma"/>
          <w:b/>
          <w:smallCaps/>
          <w:sz w:val="40"/>
          <w:szCs w:val="32"/>
        </w:rPr>
        <w:t>Título del Proyecto</w:t>
      </w:r>
      <w:r w:rsidRPr="004065F9">
        <w:rPr>
          <w:rFonts w:ascii="Tahoma" w:hAnsi="Tahoma" w:cs="Tahoma"/>
          <w:b/>
          <w:smallCaps/>
          <w:sz w:val="40"/>
          <w:szCs w:val="32"/>
        </w:rPr>
        <w:t>&gt;</w:t>
      </w:r>
    </w:p>
    <w:p w14:paraId="37C22CFE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F" w14:textId="77777777" w:rsidR="00FF703E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D00" w14:textId="77777777" w:rsidR="00FF703E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D01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D02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D03" w14:textId="77777777" w:rsidR="00FF703E" w:rsidRPr="00683866" w:rsidRDefault="00FF703E" w:rsidP="00273B75">
      <w:pPr>
        <w:spacing w:before="0"/>
        <w:ind w:left="4820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>&lt;</w:t>
      </w:r>
      <w:r w:rsidRPr="00683866">
        <w:rPr>
          <w:rFonts w:ascii="Tahoma" w:hAnsi="Tahoma" w:cs="Tahoma"/>
          <w:b/>
          <w:smallCaps/>
          <w:sz w:val="32"/>
          <w:szCs w:val="32"/>
        </w:rPr>
        <w:t>autor</w:t>
      </w:r>
      <w:r>
        <w:rPr>
          <w:rFonts w:ascii="Tahoma" w:hAnsi="Tahoma" w:cs="Tahoma"/>
          <w:b/>
          <w:smallCaps/>
          <w:sz w:val="32"/>
          <w:szCs w:val="32"/>
        </w:rPr>
        <w:t>/a&gt;:</w:t>
      </w:r>
    </w:p>
    <w:p w14:paraId="37C22D04" w14:textId="77777777" w:rsidR="00FF703E" w:rsidRPr="00683866" w:rsidRDefault="00FF703E" w:rsidP="00273B75">
      <w:pPr>
        <w:spacing w:before="0"/>
        <w:ind w:left="4820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>&lt;</w:t>
      </w:r>
      <w:r w:rsidR="00F91B76">
        <w:rPr>
          <w:rFonts w:ascii="Tahoma" w:hAnsi="Tahoma" w:cs="Tahoma"/>
          <w:b/>
          <w:smallCaps/>
          <w:sz w:val="32"/>
          <w:szCs w:val="32"/>
        </w:rPr>
        <w:t>nombre y apellidos</w:t>
      </w:r>
      <w:r>
        <w:rPr>
          <w:rFonts w:ascii="Tahoma" w:hAnsi="Tahoma" w:cs="Tahoma"/>
          <w:b/>
          <w:smallCaps/>
          <w:sz w:val="32"/>
          <w:szCs w:val="32"/>
        </w:rPr>
        <w:t>&gt;</w:t>
      </w:r>
    </w:p>
    <w:p w14:paraId="37C22D05" w14:textId="77777777" w:rsidR="00FF703E" w:rsidRPr="00683866" w:rsidRDefault="00FF703E" w:rsidP="00273B75">
      <w:pPr>
        <w:spacing w:before="0"/>
        <w:ind w:left="4820"/>
        <w:rPr>
          <w:rFonts w:ascii="Tahoma" w:hAnsi="Tahoma" w:cs="Tahoma"/>
          <w:b/>
          <w:smallCaps/>
          <w:sz w:val="32"/>
          <w:szCs w:val="32"/>
        </w:rPr>
      </w:pPr>
    </w:p>
    <w:p w14:paraId="37C22D06" w14:textId="77777777" w:rsidR="00FF703E" w:rsidRPr="00683866" w:rsidRDefault="00FF703E" w:rsidP="00273B75">
      <w:pPr>
        <w:spacing w:before="0"/>
        <w:ind w:left="4820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>&lt;</w:t>
      </w:r>
      <w:r w:rsidR="00AC55E8" w:rsidRPr="00683866">
        <w:rPr>
          <w:rFonts w:ascii="Tahoma" w:hAnsi="Tahoma" w:cs="Tahoma"/>
          <w:b/>
          <w:smallCaps/>
          <w:sz w:val="32"/>
          <w:szCs w:val="32"/>
        </w:rPr>
        <w:t>tutor</w:t>
      </w:r>
      <w:r w:rsidR="00AC55E8">
        <w:rPr>
          <w:rFonts w:ascii="Tahoma" w:hAnsi="Tahoma" w:cs="Tahoma"/>
          <w:b/>
          <w:smallCaps/>
          <w:sz w:val="32"/>
          <w:szCs w:val="32"/>
        </w:rPr>
        <w:t>ía</w:t>
      </w:r>
      <w:r>
        <w:rPr>
          <w:rFonts w:ascii="Tahoma" w:hAnsi="Tahoma" w:cs="Tahoma"/>
          <w:b/>
          <w:smallCaps/>
          <w:sz w:val="32"/>
          <w:szCs w:val="32"/>
        </w:rPr>
        <w:t>&gt;:</w:t>
      </w:r>
    </w:p>
    <w:p w14:paraId="37C22D07" w14:textId="77777777" w:rsidR="00FF703E" w:rsidRPr="00683866" w:rsidRDefault="00FF703E" w:rsidP="00273B75">
      <w:pPr>
        <w:spacing w:before="0"/>
        <w:ind w:left="4820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>&lt;</w:t>
      </w:r>
      <w:r w:rsidR="00F91B76" w:rsidRPr="00F91B76">
        <w:rPr>
          <w:rFonts w:ascii="Tahoma" w:hAnsi="Tahoma" w:cs="Tahoma"/>
          <w:b/>
          <w:smallCaps/>
          <w:sz w:val="32"/>
          <w:szCs w:val="32"/>
        </w:rPr>
        <w:t xml:space="preserve"> </w:t>
      </w:r>
      <w:r w:rsidR="00F91B76">
        <w:rPr>
          <w:rFonts w:ascii="Tahoma" w:hAnsi="Tahoma" w:cs="Tahoma"/>
          <w:b/>
          <w:smallCaps/>
          <w:sz w:val="32"/>
          <w:szCs w:val="32"/>
        </w:rPr>
        <w:t xml:space="preserve">nombre y apellidos </w:t>
      </w:r>
      <w:r>
        <w:rPr>
          <w:rFonts w:ascii="Tahoma" w:hAnsi="Tahoma" w:cs="Tahoma"/>
          <w:b/>
          <w:smallCaps/>
          <w:sz w:val="32"/>
          <w:szCs w:val="32"/>
        </w:rPr>
        <w:t>&gt;</w:t>
      </w:r>
    </w:p>
    <w:p w14:paraId="37C22D08" w14:textId="77777777" w:rsidR="00FF703E" w:rsidRDefault="00FF703E" w:rsidP="00273B75">
      <w:pPr>
        <w:spacing w:before="0"/>
        <w:ind w:left="4820"/>
        <w:rPr>
          <w:rFonts w:ascii="Cambria" w:hAnsi="Cambria"/>
          <w:b/>
          <w:sz w:val="28"/>
        </w:rPr>
      </w:pPr>
    </w:p>
    <w:p w14:paraId="37C22D09" w14:textId="2203C4CD" w:rsidR="00FF703E" w:rsidRDefault="00FF703E" w:rsidP="00273B75">
      <w:pPr>
        <w:spacing w:before="0"/>
        <w:ind w:left="4820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 xml:space="preserve">&lt;mes, </w:t>
      </w:r>
      <w:r w:rsidR="00F91B76">
        <w:rPr>
          <w:rFonts w:ascii="Tahoma" w:hAnsi="Tahoma" w:cs="Tahoma"/>
          <w:b/>
          <w:smallCaps/>
          <w:sz w:val="32"/>
          <w:szCs w:val="32"/>
        </w:rPr>
        <w:t>año</w:t>
      </w:r>
      <w:r>
        <w:rPr>
          <w:rFonts w:ascii="Tahoma" w:hAnsi="Tahoma" w:cs="Tahoma"/>
          <w:b/>
          <w:smallCaps/>
          <w:sz w:val="32"/>
          <w:szCs w:val="32"/>
        </w:rPr>
        <w:t>&gt;</w:t>
      </w:r>
    </w:p>
    <w:p w14:paraId="43EEA24A" w14:textId="77777777" w:rsidR="00EC2E8E" w:rsidRDefault="00EC2E8E" w:rsidP="00194CEF">
      <w:pPr>
        <w:spacing w:before="0"/>
        <w:ind w:firstLine="0"/>
        <w:sectPr w:rsidR="00EC2E8E" w:rsidSect="00EC2E8E">
          <w:footerReference w:type="even" r:id="rId13"/>
          <w:footerReference w:type="default" r:id="rId14"/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4E7E460F" w14:textId="10F464AC" w:rsidR="005555EB" w:rsidRDefault="005555EB" w:rsidP="00A97C11">
      <w:pPr>
        <w:jc w:val="center"/>
        <w:rPr>
          <w:smallCaps/>
        </w:rPr>
      </w:pPr>
      <w:r>
        <w:rPr>
          <w:noProof/>
        </w:rPr>
        <w:lastRenderedPageBreak/>
        <w:drawing>
          <wp:inline distT="0" distB="0" distL="0" distR="0" wp14:anchorId="67779770" wp14:editId="71F98804">
            <wp:extent cx="3486150" cy="609600"/>
            <wp:effectExtent l="0" t="0" r="0" b="0"/>
            <wp:docPr id="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E03F" w14:textId="3A1C541F" w:rsidR="005555EB" w:rsidRDefault="005555EB" w:rsidP="00A97C11">
      <w:pPr>
        <w:jc w:val="center"/>
        <w:rPr>
          <w:smallCaps/>
        </w:rPr>
      </w:pPr>
    </w:p>
    <w:p w14:paraId="6BD3F251" w14:textId="3D03EB16" w:rsidR="005555EB" w:rsidRDefault="005555EB" w:rsidP="00A97C11">
      <w:pPr>
        <w:jc w:val="center"/>
        <w:rPr>
          <w:smallCaps/>
        </w:rPr>
      </w:pPr>
    </w:p>
    <w:p w14:paraId="5A5E86EE" w14:textId="77777777" w:rsidR="005555EB" w:rsidRDefault="005555EB" w:rsidP="00A97C11">
      <w:pPr>
        <w:jc w:val="center"/>
        <w:rPr>
          <w:smallCaps/>
        </w:rPr>
      </w:pPr>
    </w:p>
    <w:p w14:paraId="01D5138E" w14:textId="33F4B987" w:rsidR="0013069A" w:rsidRPr="005555EB" w:rsidRDefault="0013069A" w:rsidP="00A97C11">
      <w:pPr>
        <w:jc w:val="center"/>
        <w:rPr>
          <w:smallCaps/>
          <w:sz w:val="40"/>
          <w:szCs w:val="40"/>
        </w:rPr>
      </w:pPr>
      <w:r w:rsidRPr="005555EB">
        <w:rPr>
          <w:smallCaps/>
          <w:sz w:val="40"/>
          <w:szCs w:val="40"/>
        </w:rPr>
        <w:t>Trabajo fin de grado</w:t>
      </w:r>
    </w:p>
    <w:p w14:paraId="214E4625" w14:textId="20F7C718" w:rsidR="0013069A" w:rsidRPr="005555EB" w:rsidRDefault="0013069A" w:rsidP="00A97C11">
      <w:pPr>
        <w:jc w:val="center"/>
        <w:rPr>
          <w:smallCaps/>
          <w:sz w:val="40"/>
          <w:szCs w:val="40"/>
        </w:rPr>
      </w:pPr>
    </w:p>
    <w:p w14:paraId="5C9DABB9" w14:textId="67D9765D" w:rsidR="00A97C11" w:rsidRPr="005555EB" w:rsidRDefault="00A97C11" w:rsidP="000E265B">
      <w:pPr>
        <w:pBdr>
          <w:top w:val="thinThickMediumGap" w:sz="24" w:space="1" w:color="auto"/>
          <w:bottom w:val="thickThinMediumGap" w:sz="24" w:space="1" w:color="auto"/>
        </w:pBdr>
        <w:spacing w:before="240" w:after="240"/>
        <w:jc w:val="center"/>
        <w:rPr>
          <w:smallCaps/>
          <w:sz w:val="40"/>
          <w:szCs w:val="40"/>
        </w:rPr>
      </w:pPr>
      <w:r w:rsidRPr="005555EB">
        <w:rPr>
          <w:smallCaps/>
          <w:sz w:val="40"/>
          <w:szCs w:val="40"/>
        </w:rPr>
        <w:t>Título</w:t>
      </w:r>
    </w:p>
    <w:p w14:paraId="6C385F9F" w14:textId="1C9ECF1E" w:rsidR="00A97C11" w:rsidRDefault="00A97C11" w:rsidP="00A97C11">
      <w:pPr>
        <w:jc w:val="center"/>
      </w:pPr>
    </w:p>
    <w:p w14:paraId="137C69A6" w14:textId="5069ABDA" w:rsidR="00A97C11" w:rsidRPr="005555EB" w:rsidRDefault="00A97C11" w:rsidP="00A97C11">
      <w:pPr>
        <w:ind w:left="993"/>
        <w:jc w:val="left"/>
        <w:rPr>
          <w:smallCaps/>
          <w:sz w:val="28"/>
          <w:szCs w:val="28"/>
        </w:rPr>
      </w:pPr>
      <w:r w:rsidRPr="005555EB">
        <w:rPr>
          <w:smallCaps/>
          <w:sz w:val="28"/>
          <w:szCs w:val="28"/>
        </w:rPr>
        <w:t>Autor:</w:t>
      </w:r>
    </w:p>
    <w:p w14:paraId="00F2A7EF" w14:textId="776B2D6D" w:rsidR="00A97C11" w:rsidRPr="005555EB" w:rsidRDefault="00A97C11" w:rsidP="00A97C11">
      <w:pPr>
        <w:ind w:left="993"/>
        <w:jc w:val="left"/>
        <w:rPr>
          <w:smallCaps/>
          <w:sz w:val="28"/>
          <w:szCs w:val="28"/>
        </w:rPr>
      </w:pPr>
      <w:r w:rsidRPr="005555EB">
        <w:rPr>
          <w:smallCaps/>
          <w:sz w:val="28"/>
          <w:szCs w:val="28"/>
        </w:rPr>
        <w:t>Tutor:</w:t>
      </w:r>
    </w:p>
    <w:p w14:paraId="09A59905" w14:textId="77777777" w:rsidR="00A97C11" w:rsidRDefault="00A97C11" w:rsidP="005555EB">
      <w:pPr>
        <w:pBdr>
          <w:bottom w:val="single" w:sz="8" w:space="1" w:color="auto"/>
        </w:pBdr>
        <w:jc w:val="center"/>
      </w:pPr>
    </w:p>
    <w:p w14:paraId="6D723430" w14:textId="3B5D0312" w:rsidR="0013069A" w:rsidRDefault="0013069A" w:rsidP="00A97C11">
      <w:pPr>
        <w:jc w:val="center"/>
        <w:rPr>
          <w:caps/>
        </w:rPr>
      </w:pPr>
      <w:r w:rsidRPr="00A97C11">
        <w:rPr>
          <w:caps/>
        </w:rPr>
        <w:t>Tribunal</w:t>
      </w:r>
    </w:p>
    <w:p w14:paraId="7A4BA1F4" w14:textId="4290F45E" w:rsidR="005555EB" w:rsidRDefault="005555EB" w:rsidP="00A97C11">
      <w:pPr>
        <w:jc w:val="center"/>
        <w:rPr>
          <w:caps/>
        </w:rPr>
      </w:pPr>
    </w:p>
    <w:p w14:paraId="4DFB9530" w14:textId="77777777" w:rsidR="005555EB" w:rsidRPr="00A97C11" w:rsidRDefault="005555EB" w:rsidP="00A97C11">
      <w:pPr>
        <w:jc w:val="center"/>
        <w:rPr>
          <w:caps/>
        </w:rPr>
      </w:pPr>
    </w:p>
    <w:p w14:paraId="3BFB4AD0" w14:textId="5487B192" w:rsidR="00A97C11" w:rsidRPr="00A97C11" w:rsidRDefault="00A97C11" w:rsidP="0013069A">
      <w:pPr>
        <w:rPr>
          <w:caps/>
        </w:rPr>
      </w:pPr>
      <w:r w:rsidRPr="00A97C11">
        <w:rPr>
          <w:caps/>
        </w:rPr>
        <w:t>Presidente/a:</w:t>
      </w:r>
      <w:r w:rsidRPr="00A97C11">
        <w:rPr>
          <w:caps/>
        </w:rPr>
        <w:tab/>
      </w:r>
      <w:r w:rsidRPr="00A97C11"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 w:rsidRPr="00A97C11">
        <w:rPr>
          <w:caps/>
        </w:rPr>
        <w:t>Vocal 1:</w:t>
      </w:r>
    </w:p>
    <w:p w14:paraId="4DFA7336" w14:textId="10969414" w:rsidR="00A97C11" w:rsidRDefault="00A97C11" w:rsidP="0013069A">
      <w:pPr>
        <w:rPr>
          <w:caps/>
        </w:rPr>
      </w:pPr>
    </w:p>
    <w:p w14:paraId="7BBB6B59" w14:textId="62848442" w:rsidR="005555EB" w:rsidRDefault="005555EB" w:rsidP="0013069A">
      <w:pPr>
        <w:rPr>
          <w:caps/>
        </w:rPr>
      </w:pPr>
    </w:p>
    <w:p w14:paraId="10D2B797" w14:textId="7ED9C6A3" w:rsidR="005555EB" w:rsidRDefault="005555EB" w:rsidP="0013069A">
      <w:pPr>
        <w:rPr>
          <w:caps/>
        </w:rPr>
      </w:pPr>
    </w:p>
    <w:p w14:paraId="03A6508E" w14:textId="1E6D1C73" w:rsidR="005555EB" w:rsidRDefault="005555EB" w:rsidP="0013069A">
      <w:pPr>
        <w:rPr>
          <w:caps/>
        </w:rPr>
      </w:pPr>
    </w:p>
    <w:p w14:paraId="5AE9187B" w14:textId="77777777" w:rsidR="005555EB" w:rsidRPr="00A97C11" w:rsidRDefault="005555EB" w:rsidP="0013069A">
      <w:pPr>
        <w:rPr>
          <w:caps/>
        </w:rPr>
      </w:pPr>
    </w:p>
    <w:p w14:paraId="7C4763F2" w14:textId="342C1FE9" w:rsidR="00A97C11" w:rsidRPr="00A97C11" w:rsidRDefault="00A97C11" w:rsidP="0013069A">
      <w:pPr>
        <w:rPr>
          <w:caps/>
        </w:rPr>
      </w:pPr>
      <w:r w:rsidRPr="00A97C11">
        <w:rPr>
          <w:caps/>
        </w:rPr>
        <w:t>Vocal 2:</w:t>
      </w:r>
      <w:r w:rsidRPr="00A97C11">
        <w:rPr>
          <w:caps/>
        </w:rPr>
        <w:tab/>
      </w:r>
      <w:r w:rsidRPr="00A97C11">
        <w:rPr>
          <w:caps/>
        </w:rPr>
        <w:tab/>
      </w:r>
      <w:r>
        <w:rPr>
          <w:caps/>
        </w:rPr>
        <w:tab/>
      </w:r>
      <w:bookmarkStart w:id="0" w:name="OLE_LINK1"/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bookmarkEnd w:id="0"/>
      <w:r w:rsidR="005555EB">
        <w:rPr>
          <w:caps/>
        </w:rPr>
        <w:tab/>
      </w:r>
      <w:r w:rsidRPr="00A97C11">
        <w:rPr>
          <w:caps/>
        </w:rPr>
        <w:t>Fecha de defensa</w:t>
      </w:r>
      <w:r w:rsidR="005555EB">
        <w:rPr>
          <w:caps/>
        </w:rPr>
        <w:t>:</w:t>
      </w:r>
    </w:p>
    <w:p w14:paraId="2DB074FD" w14:textId="77777777" w:rsidR="005555EB" w:rsidRDefault="005555EB" w:rsidP="005555EB">
      <w:pPr>
        <w:rPr>
          <w:caps/>
        </w:rPr>
      </w:pPr>
    </w:p>
    <w:p w14:paraId="105BF85B" w14:textId="1BD0F38E" w:rsidR="00A97C11" w:rsidRPr="00A97C11" w:rsidRDefault="005555EB" w:rsidP="005555EB">
      <w:pPr>
        <w:ind w:left="113" w:firstLine="0"/>
        <w:rPr>
          <w:caps/>
        </w:rPr>
      </w:pP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 w:rsidR="00A97C11" w:rsidRPr="00A97C11">
        <w:rPr>
          <w:caps/>
        </w:rPr>
        <w:t>Calificación</w:t>
      </w:r>
      <w:r w:rsidR="00A97C11">
        <w:rPr>
          <w:caps/>
        </w:rPr>
        <w:t>:</w:t>
      </w:r>
    </w:p>
    <w:p w14:paraId="78CE65CB" w14:textId="21240F2A" w:rsidR="0013069A" w:rsidRDefault="0013069A" w:rsidP="0013069A"/>
    <w:p w14:paraId="5D018E42" w14:textId="77777777" w:rsidR="00EC2E8E" w:rsidRDefault="00EC2E8E" w:rsidP="00F94F5D">
      <w:pPr>
        <w:pStyle w:val="Heading1"/>
        <w:numPr>
          <w:ilvl w:val="0"/>
          <w:numId w:val="0"/>
        </w:numPr>
        <w:sectPr w:rsidR="00EC2E8E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60CFA22" w14:textId="1D3C3D00" w:rsidR="0013069A" w:rsidRDefault="0013069A" w:rsidP="00F94F5D">
      <w:pPr>
        <w:pStyle w:val="Heading1"/>
        <w:numPr>
          <w:ilvl w:val="0"/>
          <w:numId w:val="0"/>
        </w:numPr>
      </w:pPr>
      <w:bookmarkStart w:id="1" w:name="_Toc129116247"/>
      <w:r>
        <w:lastRenderedPageBreak/>
        <w:t>Declaración de autoría</w:t>
      </w:r>
      <w:bookmarkEnd w:id="1"/>
    </w:p>
    <w:p w14:paraId="2AFCF222" w14:textId="6AFE036C" w:rsidR="0013069A" w:rsidRDefault="005555EB" w:rsidP="0013069A">
      <w:r>
        <w:t>Yo, &lt;nombre&gt;, declaro la autoría del Trabajo Fin de Grado titulado “&lt;título&gt;” y que el citado trabajo no infringe las leyes en vigor sobre propiedad intelectual. El material no original que figura en este trabajo ha sido atribuido a sus legítimos autores.</w:t>
      </w:r>
    </w:p>
    <w:p w14:paraId="2DD6326F" w14:textId="0D598AE5" w:rsidR="005555EB" w:rsidRDefault="005555EB" w:rsidP="0013069A"/>
    <w:p w14:paraId="3F321A01" w14:textId="001C75A7" w:rsidR="005555EB" w:rsidRDefault="005555EB" w:rsidP="0013069A"/>
    <w:p w14:paraId="5EDA409D" w14:textId="75EDA2AC" w:rsidR="005555EB" w:rsidRDefault="005555EB" w:rsidP="0013069A"/>
    <w:p w14:paraId="38868E54" w14:textId="06E55426" w:rsidR="005555EB" w:rsidRDefault="005555EB" w:rsidP="0013069A">
      <w:r>
        <w:t>Valencia, 1 de enero de 2023</w:t>
      </w:r>
    </w:p>
    <w:p w14:paraId="26D9DEF1" w14:textId="0F4A92AE" w:rsidR="005555EB" w:rsidRDefault="005555EB" w:rsidP="0013069A"/>
    <w:p w14:paraId="3AE9C97F" w14:textId="35E3CE07" w:rsidR="005555EB" w:rsidRDefault="005555EB" w:rsidP="0013069A"/>
    <w:p w14:paraId="7F63A18E" w14:textId="69DF5A9A" w:rsidR="005555EB" w:rsidRDefault="005555EB" w:rsidP="0013069A">
      <w:r>
        <w:t>Fdo:</w:t>
      </w:r>
    </w:p>
    <w:p w14:paraId="23A74511" w14:textId="77777777" w:rsidR="0013069A" w:rsidRDefault="0013069A" w:rsidP="0013069A"/>
    <w:p w14:paraId="444D098D" w14:textId="77777777" w:rsidR="00EC2E8E" w:rsidRDefault="00EC2E8E" w:rsidP="00F94F5D">
      <w:pPr>
        <w:pStyle w:val="Heading1"/>
        <w:numPr>
          <w:ilvl w:val="0"/>
          <w:numId w:val="0"/>
        </w:numPr>
        <w:sectPr w:rsidR="00EC2E8E" w:rsidSect="00E138BF">
          <w:headerReference w:type="default" r:id="rId15"/>
          <w:footerReference w:type="default" r:id="rId16"/>
          <w:type w:val="oddPage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555FAE31" w14:textId="0041E611" w:rsidR="0013069A" w:rsidRDefault="0013069A" w:rsidP="00F94F5D">
      <w:pPr>
        <w:pStyle w:val="Heading1"/>
        <w:numPr>
          <w:ilvl w:val="0"/>
          <w:numId w:val="0"/>
        </w:numPr>
      </w:pPr>
      <w:bookmarkStart w:id="2" w:name="_Toc129116248"/>
      <w:r>
        <w:lastRenderedPageBreak/>
        <w:t>Resumen</w:t>
      </w:r>
      <w:bookmarkEnd w:id="2"/>
    </w:p>
    <w:p w14:paraId="7B23DD29" w14:textId="29E85693" w:rsidR="0013069A" w:rsidRDefault="0013069A" w:rsidP="00F94F5D">
      <w:pPr>
        <w:ind w:firstLine="0"/>
      </w:pPr>
    </w:p>
    <w:p w14:paraId="514DFDD3" w14:textId="4D3BE5CF" w:rsidR="0013069A" w:rsidRDefault="0013069A" w:rsidP="00F94F5D">
      <w:pPr>
        <w:pStyle w:val="Heading1"/>
        <w:numPr>
          <w:ilvl w:val="0"/>
          <w:numId w:val="0"/>
        </w:numPr>
      </w:pPr>
      <w:bookmarkStart w:id="3" w:name="_Toc129116249"/>
      <w:r>
        <w:t>Abstract</w:t>
      </w:r>
      <w:bookmarkEnd w:id="3"/>
    </w:p>
    <w:p w14:paraId="0DEC1D3B" w14:textId="362A0A8B" w:rsidR="0013069A" w:rsidRDefault="0013069A" w:rsidP="00F94F5D">
      <w:pPr>
        <w:ind w:firstLine="0"/>
      </w:pPr>
    </w:p>
    <w:p w14:paraId="05E3537C" w14:textId="13F6882B" w:rsidR="0013069A" w:rsidRDefault="0013069A" w:rsidP="00F94F5D">
      <w:pPr>
        <w:pStyle w:val="Heading1"/>
        <w:numPr>
          <w:ilvl w:val="0"/>
          <w:numId w:val="0"/>
        </w:numPr>
      </w:pPr>
      <w:bookmarkStart w:id="4" w:name="_Toc129116250"/>
      <w:r>
        <w:t>Resum</w:t>
      </w:r>
      <w:bookmarkEnd w:id="4"/>
    </w:p>
    <w:p w14:paraId="73D29795" w14:textId="710E37A5" w:rsidR="0013069A" w:rsidRDefault="0013069A" w:rsidP="0013069A"/>
    <w:p w14:paraId="4979B358" w14:textId="77777777" w:rsidR="0013069A" w:rsidRDefault="0013069A" w:rsidP="0013069A"/>
    <w:p w14:paraId="6222430E" w14:textId="77777777" w:rsidR="00EC2E8E" w:rsidRDefault="00EC2E8E" w:rsidP="00F94F5D">
      <w:pPr>
        <w:pStyle w:val="Heading1"/>
        <w:numPr>
          <w:ilvl w:val="0"/>
          <w:numId w:val="0"/>
        </w:numPr>
        <w:sectPr w:rsidR="00EC2E8E" w:rsidSect="00E138BF">
          <w:type w:val="oddPage"/>
          <w:pgSz w:w="11906" w:h="16838" w:code="9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37C22D0A" w14:textId="52AA7AE5" w:rsidR="00FF703E" w:rsidRDefault="0013069A" w:rsidP="00F94F5D">
      <w:pPr>
        <w:pStyle w:val="Heading1"/>
        <w:numPr>
          <w:ilvl w:val="0"/>
          <w:numId w:val="0"/>
        </w:numPr>
      </w:pPr>
      <w:bookmarkStart w:id="5" w:name="_Toc129116251"/>
      <w:r>
        <w:lastRenderedPageBreak/>
        <w:t>Agradecimientos</w:t>
      </w:r>
      <w:bookmarkEnd w:id="5"/>
    </w:p>
    <w:p w14:paraId="77A58932" w14:textId="248D2EB0" w:rsidR="0013069A" w:rsidRDefault="0013069A" w:rsidP="00194CEF"/>
    <w:p w14:paraId="5744E297" w14:textId="77777777" w:rsidR="0013069A" w:rsidRDefault="0013069A" w:rsidP="00194CEF"/>
    <w:p w14:paraId="31C0040D" w14:textId="77777777" w:rsidR="00EC2E8E" w:rsidRDefault="00EC2E8E" w:rsidP="00194CEF">
      <w:pPr>
        <w:sectPr w:rsidR="00EC2E8E" w:rsidSect="00E138BF">
          <w:type w:val="oddPage"/>
          <w:pgSz w:w="11906" w:h="16838" w:code="9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28BA2315" w14:textId="4BA40A78" w:rsidR="0013069A" w:rsidRDefault="0013069A" w:rsidP="00E62DD2">
      <w:pPr>
        <w:pStyle w:val="Heading1"/>
        <w:numPr>
          <w:ilvl w:val="0"/>
          <w:numId w:val="0"/>
        </w:numPr>
      </w:pPr>
      <w:bookmarkStart w:id="6" w:name="_Toc129116252"/>
      <w:r>
        <w:lastRenderedPageBreak/>
        <w:t>Índice</w:t>
      </w:r>
      <w:bookmarkEnd w:id="6"/>
    </w:p>
    <w:sdt>
      <w:sdtPr>
        <w:rPr>
          <w:rFonts w:ascii="Times New Roman" w:eastAsia="Times New Roman" w:hAnsi="Times New Roman" w:cs="Times New Roman"/>
          <w:smallCaps w:val="0"/>
          <w:color w:val="auto"/>
          <w:sz w:val="24"/>
          <w:szCs w:val="24"/>
          <w:lang w:val="ca-ES" w:eastAsia="es-ES"/>
        </w:rPr>
        <w:id w:val="2125651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2EFA83" w14:textId="49E5C45A" w:rsidR="00F94F5D" w:rsidRPr="00422997" w:rsidRDefault="00F94F5D">
          <w:pPr>
            <w:pStyle w:val="TOCHeading"/>
            <w:rPr>
              <w:lang w:val="es-ES"/>
            </w:rPr>
          </w:pPr>
          <w:r w:rsidRPr="00422997">
            <w:rPr>
              <w:lang w:val="es-ES"/>
            </w:rPr>
            <w:t>Contents</w:t>
          </w:r>
        </w:p>
        <w:p w14:paraId="71FB5A34" w14:textId="4E9BBF56" w:rsidR="00401FC9" w:rsidRDefault="00F94F5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16247" w:history="1">
            <w:r w:rsidR="00401FC9" w:rsidRPr="00780FFB">
              <w:rPr>
                <w:rStyle w:val="Hyperlink"/>
                <w:noProof/>
              </w:rPr>
              <w:t>Declaración de autoría</w:t>
            </w:r>
            <w:r w:rsidR="00401FC9">
              <w:rPr>
                <w:noProof/>
                <w:webHidden/>
              </w:rPr>
              <w:tab/>
            </w:r>
            <w:r w:rsidR="00401FC9">
              <w:rPr>
                <w:noProof/>
                <w:webHidden/>
              </w:rPr>
              <w:fldChar w:fldCharType="begin"/>
            </w:r>
            <w:r w:rsidR="00401FC9">
              <w:rPr>
                <w:noProof/>
                <w:webHidden/>
              </w:rPr>
              <w:instrText xml:space="preserve"> PAGEREF _Toc129116247 \h </w:instrText>
            </w:r>
            <w:r w:rsidR="00401FC9">
              <w:rPr>
                <w:noProof/>
                <w:webHidden/>
              </w:rPr>
            </w:r>
            <w:r w:rsidR="00401FC9">
              <w:rPr>
                <w:noProof/>
                <w:webHidden/>
              </w:rPr>
              <w:fldChar w:fldCharType="separate"/>
            </w:r>
            <w:r w:rsidR="00401FC9">
              <w:rPr>
                <w:noProof/>
                <w:webHidden/>
              </w:rPr>
              <w:t>i</w:t>
            </w:r>
            <w:r w:rsidR="00401FC9">
              <w:rPr>
                <w:noProof/>
                <w:webHidden/>
              </w:rPr>
              <w:fldChar w:fldCharType="end"/>
            </w:r>
          </w:hyperlink>
        </w:p>
        <w:p w14:paraId="52C07680" w14:textId="56E4B683" w:rsidR="00401FC9" w:rsidRDefault="00401FC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48" w:history="1">
            <w:r w:rsidRPr="00780FFB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DED9" w14:textId="104D7686" w:rsidR="00401FC9" w:rsidRDefault="00401FC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49" w:history="1">
            <w:r w:rsidRPr="00780FF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F636" w14:textId="77CE0162" w:rsidR="00401FC9" w:rsidRDefault="00401FC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50" w:history="1">
            <w:r w:rsidRPr="00780FFB">
              <w:rPr>
                <w:rStyle w:val="Hyperlink"/>
                <w:noProof/>
              </w:rPr>
              <w:t>Resum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451D" w14:textId="49B9CD40" w:rsidR="00401FC9" w:rsidRDefault="00401FC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51" w:history="1">
            <w:r w:rsidRPr="00780FFB">
              <w:rPr>
                <w:rStyle w:val="Hyperlink"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5F06" w14:textId="0E7363BF" w:rsidR="00401FC9" w:rsidRDefault="00401FC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52" w:history="1">
            <w:r w:rsidRPr="00780FFB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3BD4" w14:textId="175FE44D" w:rsidR="00401FC9" w:rsidRDefault="00401F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53" w:history="1">
            <w:r w:rsidRPr="00780FFB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F4E7" w14:textId="56020370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54" w:history="1">
            <w:r w:rsidRPr="00780FF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274C" w14:textId="7AFD4D3C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55" w:history="1">
            <w:r w:rsidRPr="00780FF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5F3C" w14:textId="14F34DE2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56" w:history="1">
            <w:r w:rsidRPr="00780FF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455C" w14:textId="40637B69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57" w:history="1">
            <w:r w:rsidRPr="00780FF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959E" w14:textId="202C5A9B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58" w:history="1">
            <w:r w:rsidRPr="00780FFB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Estructura de la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94E7" w14:textId="6B76FF0A" w:rsidR="00401FC9" w:rsidRDefault="00401F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59" w:history="1">
            <w:r w:rsidRPr="00780FF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Especificaciones y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5F32" w14:textId="5E86D39E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60" w:history="1">
            <w:r w:rsidRPr="00780FF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F5FA" w14:textId="6152F0E0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61" w:history="1">
            <w:r w:rsidRPr="00780FF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588E" w14:textId="16C3F879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62" w:history="1">
            <w:r w:rsidRPr="00780FF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063F" w14:textId="3177AC8F" w:rsidR="00401FC9" w:rsidRDefault="00401F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63" w:history="1">
            <w:r w:rsidRPr="00780FF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5D61" w14:textId="01BF175D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64" w:history="1">
            <w:r w:rsidRPr="00780FF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1872" w14:textId="617BA0CD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65" w:history="1">
            <w:r w:rsidRPr="00780FF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BA53" w14:textId="7734B488" w:rsidR="00401FC9" w:rsidRDefault="00401F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66" w:history="1">
            <w:r w:rsidRPr="00780FF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Diseño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C955" w14:textId="7272543D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67" w:history="1">
            <w:r w:rsidRPr="00780FF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B126" w14:textId="1CFD7DD4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68" w:history="1">
            <w:r w:rsidRPr="00780FF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Simulaciones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CE86" w14:textId="0741A7E3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69" w:history="1">
            <w:r w:rsidRPr="00780FFB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Esquemático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F513" w14:textId="54974E34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70" w:history="1">
            <w:r w:rsidRPr="00780FFB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A042" w14:textId="3ECCD9A7" w:rsidR="00401FC9" w:rsidRDefault="00401F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71" w:history="1">
            <w:r w:rsidRPr="00780FF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Fabricación 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F352" w14:textId="49DAE800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72" w:history="1">
            <w:r w:rsidRPr="00780FFB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Gestión de la fabricación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677C" w14:textId="74F73DE7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73" w:history="1">
            <w:r w:rsidRPr="00780FFB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Montaje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B998" w14:textId="36AAD5B4" w:rsidR="00401FC9" w:rsidRDefault="00401FC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74" w:history="1">
            <w:r w:rsidRPr="00780FFB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C2E1" w14:textId="037F6618" w:rsidR="00401FC9" w:rsidRDefault="00401F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75" w:history="1">
            <w:r w:rsidRPr="00780FFB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F03B" w14:textId="13ED7879" w:rsidR="00401FC9" w:rsidRDefault="00401F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76" w:history="1">
            <w:r w:rsidRPr="00780FFB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CDA3" w14:textId="707ACD72" w:rsidR="00401FC9" w:rsidRDefault="00401F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77" w:history="1">
            <w:r w:rsidRPr="00780FFB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EDFC" w14:textId="47B9BB92" w:rsidR="00401FC9" w:rsidRDefault="00401F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78" w:history="1">
            <w:r w:rsidRPr="00780FFB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BB7B" w14:textId="29F82071" w:rsidR="00401FC9" w:rsidRDefault="00401F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9116279" w:history="1">
            <w:r w:rsidRPr="00780FFB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780FFB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5B5D" w14:textId="6F243CD7" w:rsidR="00F94F5D" w:rsidRDefault="00F94F5D">
          <w:r>
            <w:rPr>
              <w:b/>
              <w:bCs/>
              <w:noProof/>
            </w:rPr>
            <w:fldChar w:fldCharType="end"/>
          </w:r>
        </w:p>
      </w:sdtContent>
    </w:sdt>
    <w:p w14:paraId="2F592A3E" w14:textId="0AB64FE3" w:rsidR="0013069A" w:rsidRDefault="0013069A" w:rsidP="00FF703E">
      <w:pPr>
        <w:rPr>
          <w:rFonts w:ascii="Cambria" w:hAnsi="Cambria"/>
          <w:b/>
          <w:sz w:val="28"/>
        </w:rPr>
      </w:pPr>
    </w:p>
    <w:p w14:paraId="2E683C38" w14:textId="77777777" w:rsidR="00EC2E8E" w:rsidRDefault="00EC2E8E" w:rsidP="00F94F5D">
      <w:pPr>
        <w:pStyle w:val="Heading1"/>
        <w:numPr>
          <w:ilvl w:val="0"/>
          <w:numId w:val="17"/>
        </w:numPr>
        <w:sectPr w:rsidR="00EC2E8E" w:rsidSect="00E138BF">
          <w:headerReference w:type="default" r:id="rId17"/>
          <w:footerReference w:type="default" r:id="rId18"/>
          <w:type w:val="oddPage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0F237642" w14:textId="6DE91755" w:rsidR="0013069A" w:rsidRDefault="0013069A" w:rsidP="00E62DD2">
      <w:pPr>
        <w:pStyle w:val="Heading1"/>
        <w:numPr>
          <w:ilvl w:val="0"/>
          <w:numId w:val="29"/>
        </w:numPr>
      </w:pPr>
      <w:bookmarkStart w:id="7" w:name="_Toc129116253"/>
      <w:r>
        <w:lastRenderedPageBreak/>
        <w:t>Introducción</w:t>
      </w:r>
      <w:bookmarkEnd w:id="7"/>
    </w:p>
    <w:p w14:paraId="11BA0931" w14:textId="1B9B304B" w:rsidR="00332DA2" w:rsidRDefault="00332DA2" w:rsidP="00EA5EC1">
      <w:pPr>
        <w:pStyle w:val="Heading2"/>
      </w:pPr>
      <w:bookmarkStart w:id="8" w:name="_Toc129116254"/>
      <w:r>
        <w:t>Introducción</w:t>
      </w:r>
      <w:bookmarkEnd w:id="8"/>
    </w:p>
    <w:p w14:paraId="2B98770D" w14:textId="1434FFC5" w:rsidR="00332DA2" w:rsidRDefault="00422997" w:rsidP="00332DA2">
      <w:r>
        <w:t>Descripción de la empresa, prácticas, etc.</w:t>
      </w:r>
    </w:p>
    <w:p w14:paraId="223116A9" w14:textId="788ABB68" w:rsidR="0013069A" w:rsidRDefault="004C400B" w:rsidP="00EA5EC1">
      <w:pPr>
        <w:pStyle w:val="Heading2"/>
      </w:pPr>
      <w:bookmarkStart w:id="9" w:name="_Toc129116255"/>
      <w:r>
        <w:t>Motivación</w:t>
      </w:r>
      <w:bookmarkEnd w:id="9"/>
    </w:p>
    <w:p w14:paraId="600E469A" w14:textId="6926F2F4" w:rsidR="00422997" w:rsidRDefault="00422997" w:rsidP="00194CEF">
      <w:r>
        <w:t>¿Qué hará?</w:t>
      </w:r>
    </w:p>
    <w:p w14:paraId="2B7437A6" w14:textId="164357EE" w:rsidR="004C400B" w:rsidRDefault="00422997" w:rsidP="00194CEF">
      <w:r>
        <w:t>¿Por qué la empresa quiere hacer eso?</w:t>
      </w:r>
    </w:p>
    <w:p w14:paraId="3090FE68" w14:textId="547F6C22" w:rsidR="00422997" w:rsidRDefault="00422997" w:rsidP="00194CEF">
      <w:r>
        <w:t>¿Qué mejoras aportará? A alto nivel</w:t>
      </w:r>
    </w:p>
    <w:p w14:paraId="7906B42B" w14:textId="17868A85" w:rsidR="004C400B" w:rsidRDefault="004C400B" w:rsidP="004C400B">
      <w:pPr>
        <w:pStyle w:val="Heading2"/>
      </w:pPr>
      <w:bookmarkStart w:id="10" w:name="_Toc129116256"/>
      <w:r>
        <w:t>Objetivos</w:t>
      </w:r>
      <w:bookmarkEnd w:id="10"/>
    </w:p>
    <w:p w14:paraId="1F7CDCE5" w14:textId="1BD51F76" w:rsidR="004C400B" w:rsidRDefault="00422997" w:rsidP="004C400B">
      <w:r>
        <w:t>Una serie de puntos sobre lo que se va a hacer</w:t>
      </w:r>
      <w:r w:rsidR="004C400B">
        <w:t>.</w:t>
      </w:r>
      <w:r>
        <w:t xml:space="preserve"> En las conclusiones recapitularemos para ver que hemos hecho todo lo que nos propusimos</w:t>
      </w:r>
    </w:p>
    <w:p w14:paraId="49E5FA12" w14:textId="25614CCE" w:rsidR="00EC2E8E" w:rsidRDefault="00EC2E8E" w:rsidP="00EA5EC1">
      <w:pPr>
        <w:pStyle w:val="Heading2"/>
      </w:pPr>
      <w:bookmarkStart w:id="11" w:name="_Toc129116257"/>
      <w:r>
        <w:t>Estado del arte</w:t>
      </w:r>
      <w:bookmarkEnd w:id="11"/>
    </w:p>
    <w:p w14:paraId="18106F39" w14:textId="77777777" w:rsidR="00422997" w:rsidRDefault="00332DA2" w:rsidP="00E62DD2">
      <w:r>
        <w:t>Tecnologías similares</w:t>
      </w:r>
      <w:r w:rsidR="00C400D3">
        <w:t>.</w:t>
      </w:r>
    </w:p>
    <w:p w14:paraId="11A37910" w14:textId="563A080E" w:rsidR="00422997" w:rsidRDefault="00422997" w:rsidP="00E62DD2">
      <w:r>
        <w:t>Programas usados, alternativas que hay y razones para elegir los que hemos escogido.</w:t>
      </w:r>
    </w:p>
    <w:p w14:paraId="52321B32" w14:textId="2CC4AC7E" w:rsidR="00332DA2" w:rsidRDefault="00332DA2" w:rsidP="00332DA2">
      <w:pPr>
        <w:pStyle w:val="Heading2"/>
      </w:pPr>
      <w:bookmarkStart w:id="12" w:name="_Toc129116258"/>
      <w:r>
        <w:t>Estructura de la memoria</w:t>
      </w:r>
      <w:bookmarkEnd w:id="12"/>
    </w:p>
    <w:p w14:paraId="623213EA" w14:textId="3360A157" w:rsidR="00332DA2" w:rsidRDefault="004C400B" w:rsidP="00E62DD2">
      <w:r>
        <w:t>En el capítulo 2 se verá...</w:t>
      </w:r>
    </w:p>
    <w:p w14:paraId="103F87C2" w14:textId="77777777" w:rsidR="00332DA2" w:rsidRDefault="00332DA2" w:rsidP="00E62DD2"/>
    <w:p w14:paraId="433CF5CE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1B2ACBB7" w14:textId="2C6C926B" w:rsidR="0013069A" w:rsidRDefault="00C400D3" w:rsidP="00EA5EC1">
      <w:pPr>
        <w:pStyle w:val="Heading1"/>
      </w:pPr>
      <w:bookmarkStart w:id="13" w:name="_Toc129116259"/>
      <w:r>
        <w:lastRenderedPageBreak/>
        <w:t>E</w:t>
      </w:r>
      <w:r w:rsidR="0013069A">
        <w:t>specificaciones</w:t>
      </w:r>
      <w:r>
        <w:t xml:space="preserve"> y planificación</w:t>
      </w:r>
      <w:bookmarkEnd w:id="13"/>
    </w:p>
    <w:p w14:paraId="2F3DD2E5" w14:textId="386C4E13" w:rsidR="00E62DD2" w:rsidRDefault="00E62DD2" w:rsidP="0049463A">
      <w:pPr>
        <w:pStyle w:val="Heading2"/>
      </w:pPr>
      <w:bookmarkStart w:id="14" w:name="_Toc129116260"/>
      <w:r>
        <w:t>Funcionales</w:t>
      </w:r>
      <w:bookmarkEnd w:id="14"/>
    </w:p>
    <w:p w14:paraId="0941BD4E" w14:textId="58FC7816" w:rsidR="00422997" w:rsidRDefault="00422997" w:rsidP="00422997">
      <w:r>
        <w:t>Se va a hacer una placa que haga...</w:t>
      </w:r>
    </w:p>
    <w:p w14:paraId="60555D0F" w14:textId="4976048F" w:rsidR="00E62DD2" w:rsidRDefault="00E62DD2" w:rsidP="00422997"/>
    <w:p w14:paraId="39AE5B8C" w14:textId="2DFC1016" w:rsidR="00E62DD2" w:rsidRDefault="00E62DD2" w:rsidP="0049463A">
      <w:pPr>
        <w:pStyle w:val="Heading2"/>
      </w:pPr>
      <w:bookmarkStart w:id="15" w:name="_Toc129116261"/>
      <w:r>
        <w:t>No funcionales</w:t>
      </w:r>
      <w:bookmarkEnd w:id="15"/>
    </w:p>
    <w:p w14:paraId="75E23956" w14:textId="43FA2D4F" w:rsidR="0049463A" w:rsidRDefault="00422997" w:rsidP="00E62DD2">
      <w:r>
        <w:t>Si aplica esta sección, se puede comentar otros objetivos no relativos al funcionamiento, sino a otras cosas como costes, mantenimiento, etc</w:t>
      </w:r>
      <w:r w:rsidR="004C400B">
        <w:t>.</w:t>
      </w:r>
      <w:r>
        <w:t xml:space="preserve"> Por ejemplo el usar componentes que ya tiene la empresa o que están acostumbrados a usarlos.</w:t>
      </w:r>
    </w:p>
    <w:p w14:paraId="35A24F22" w14:textId="06DD7B03" w:rsidR="00C400D3" w:rsidRDefault="00C400D3" w:rsidP="00C400D3">
      <w:pPr>
        <w:pStyle w:val="Heading2"/>
      </w:pPr>
      <w:bookmarkStart w:id="16" w:name="_Toc129116262"/>
      <w:r>
        <w:t>Planificación</w:t>
      </w:r>
      <w:bookmarkEnd w:id="16"/>
    </w:p>
    <w:p w14:paraId="79C4D6C3" w14:textId="3C74649E" w:rsidR="00C400D3" w:rsidRDefault="00C400D3" w:rsidP="00E62DD2">
      <w:r>
        <w:t>Gantt</w:t>
      </w:r>
    </w:p>
    <w:p w14:paraId="5844C5E2" w14:textId="6FA903C4" w:rsidR="00C400D3" w:rsidRDefault="00C400D3" w:rsidP="00E62DD2">
      <w:r>
        <w:t>Costes</w:t>
      </w:r>
    </w:p>
    <w:p w14:paraId="43948FF9" w14:textId="77777777" w:rsidR="00E62DD2" w:rsidRDefault="00E62DD2" w:rsidP="00E62DD2"/>
    <w:p w14:paraId="52F76688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113DFF03" w14:textId="36599E93" w:rsidR="0013069A" w:rsidRDefault="0013069A" w:rsidP="00EA5EC1">
      <w:pPr>
        <w:pStyle w:val="Heading1"/>
      </w:pPr>
      <w:bookmarkStart w:id="17" w:name="_Toc129116263"/>
      <w:r>
        <w:lastRenderedPageBreak/>
        <w:t>Metodología</w:t>
      </w:r>
      <w:bookmarkEnd w:id="17"/>
    </w:p>
    <w:p w14:paraId="0619647D" w14:textId="1AC4934C" w:rsidR="00EA5EC1" w:rsidRDefault="00EA5EC1" w:rsidP="00EA5EC1">
      <w:pPr>
        <w:pStyle w:val="Heading2"/>
      </w:pPr>
      <w:bookmarkStart w:id="18" w:name="_Toc129116264"/>
      <w:r>
        <w:t>Herramientas</w:t>
      </w:r>
      <w:bookmarkEnd w:id="18"/>
    </w:p>
    <w:p w14:paraId="3882358F" w14:textId="7DA12FB2" w:rsidR="00C400D3" w:rsidRDefault="00EA5EC1" w:rsidP="00422997">
      <w:r>
        <w:t>Github</w:t>
      </w:r>
      <w:r w:rsidR="00422997">
        <w:t>, issues...</w:t>
      </w:r>
    </w:p>
    <w:p w14:paraId="2BAFC291" w14:textId="0D069B44" w:rsidR="00422997" w:rsidRDefault="00422997" w:rsidP="00422997">
      <w:r>
        <w:t>Reuniones con tutor, empresa...</w:t>
      </w:r>
    </w:p>
    <w:p w14:paraId="05321C32" w14:textId="3CFB5D92" w:rsidR="00422997" w:rsidRDefault="00422997" w:rsidP="00422997">
      <w:r>
        <w:t>Revisiones de esquemático, pcb, código...</w:t>
      </w:r>
    </w:p>
    <w:p w14:paraId="0E3AAAA7" w14:textId="1B502C92" w:rsidR="00EA5EC1" w:rsidRDefault="00EA5EC1" w:rsidP="00EA5EC1">
      <w:pPr>
        <w:pStyle w:val="Heading2"/>
      </w:pPr>
      <w:bookmarkStart w:id="19" w:name="_Toc129116265"/>
      <w:r>
        <w:t>Git flow</w:t>
      </w:r>
      <w:bookmarkEnd w:id="19"/>
    </w:p>
    <w:p w14:paraId="7A10F935" w14:textId="7322F500" w:rsidR="0049463A" w:rsidRDefault="00422997" w:rsidP="00E62DD2">
      <w:r>
        <w:t>Si aplica en la parte de código fuente</w:t>
      </w:r>
    </w:p>
    <w:p w14:paraId="1E66F2D4" w14:textId="77777777" w:rsidR="00E62DD2" w:rsidRDefault="00E62DD2" w:rsidP="00E62DD2"/>
    <w:p w14:paraId="78254486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248B75CC" w14:textId="35FDF7A0" w:rsidR="0013069A" w:rsidRDefault="0013069A" w:rsidP="00EA5EC1">
      <w:pPr>
        <w:pStyle w:val="Heading1"/>
      </w:pPr>
      <w:bookmarkStart w:id="20" w:name="_Toc129116266"/>
      <w:r>
        <w:lastRenderedPageBreak/>
        <w:t>Diseño</w:t>
      </w:r>
      <w:r w:rsidR="00472D73">
        <w:t xml:space="preserve"> hardware</w:t>
      </w:r>
      <w:bookmarkEnd w:id="20"/>
    </w:p>
    <w:p w14:paraId="155A8B00" w14:textId="4D9340F0" w:rsidR="00422997" w:rsidRDefault="00422997" w:rsidP="00422997">
      <w:pPr>
        <w:pStyle w:val="Heading2"/>
        <w:ind w:left="578" w:hanging="578"/>
      </w:pPr>
      <w:bookmarkStart w:id="21" w:name="_Toc129116267"/>
      <w:r>
        <w:t>Medidas</w:t>
      </w:r>
      <w:bookmarkEnd w:id="21"/>
    </w:p>
    <w:p w14:paraId="051FFDF4" w14:textId="71C9359D" w:rsidR="00422997" w:rsidRDefault="00422997" w:rsidP="00422997">
      <w:r>
        <w:t>Medidas previas en el laboratorio, si se han hecho.</w:t>
      </w:r>
    </w:p>
    <w:p w14:paraId="4F1AB415" w14:textId="6FC462C1" w:rsidR="00422997" w:rsidRDefault="00422997" w:rsidP="00422997">
      <w:r>
        <w:t>Evaluación de componentes. Demo boards, etc.</w:t>
      </w:r>
    </w:p>
    <w:p w14:paraId="252F0B09" w14:textId="3ECE22F6" w:rsidR="00422997" w:rsidRDefault="00422997" w:rsidP="00422997">
      <w:pPr>
        <w:pStyle w:val="Heading2"/>
        <w:ind w:left="578" w:hanging="578"/>
      </w:pPr>
      <w:bookmarkStart w:id="22" w:name="_Toc129116268"/>
      <w:r>
        <w:t>Simulaciones</w:t>
      </w:r>
      <w:bookmarkEnd w:id="22"/>
    </w:p>
    <w:p w14:paraId="111A7383" w14:textId="6A6EC3DF" w:rsidR="00422997" w:rsidRPr="00422997" w:rsidRDefault="00422997" w:rsidP="00422997">
      <w:r>
        <w:t>LTSpice</w:t>
      </w:r>
    </w:p>
    <w:p w14:paraId="4B22499F" w14:textId="45EC4D34" w:rsidR="00E62DD2" w:rsidRDefault="00422997" w:rsidP="00422997">
      <w:pPr>
        <w:pStyle w:val="Heading2"/>
        <w:ind w:left="578" w:hanging="578"/>
      </w:pPr>
      <w:bookmarkStart w:id="23" w:name="_Toc129116269"/>
      <w:r>
        <w:t>Esquemático</w:t>
      </w:r>
      <w:bookmarkEnd w:id="23"/>
    </w:p>
    <w:p w14:paraId="1415A7E8" w14:textId="70F15780" w:rsidR="00422997" w:rsidRDefault="00422997" w:rsidP="00E62DD2">
      <w:r>
        <w:t>Comentar partes clave del esquemático.</w:t>
      </w:r>
    </w:p>
    <w:p w14:paraId="75B6C401" w14:textId="04C1A484" w:rsidR="00422997" w:rsidRDefault="00422997" w:rsidP="00E62DD2">
      <w:r>
        <w:t>Criterios seguidos en el esquemático.</w:t>
      </w:r>
    </w:p>
    <w:p w14:paraId="13D1010C" w14:textId="0B7F4B16" w:rsidR="00422997" w:rsidRDefault="00422997" w:rsidP="00E62DD2">
      <w:r>
        <w:t xml:space="preserve">Prestar atención a </w:t>
      </w:r>
      <w:r w:rsidR="00472D73">
        <w:t>las partes de debug: testpoints, jumpers, conectores para debuggers, resistencias de 0Ohm, componentes not populated...</w:t>
      </w:r>
    </w:p>
    <w:p w14:paraId="2D704A15" w14:textId="0648C360" w:rsidR="00472D73" w:rsidRDefault="00472D73" w:rsidP="00E62DD2">
      <w:r>
        <w:t>ERC</w:t>
      </w:r>
    </w:p>
    <w:p w14:paraId="61298079" w14:textId="6AF0DB3B" w:rsidR="00422997" w:rsidRDefault="00422997" w:rsidP="00422997">
      <w:pPr>
        <w:pStyle w:val="Heading2"/>
        <w:ind w:left="578" w:hanging="578"/>
      </w:pPr>
      <w:bookmarkStart w:id="24" w:name="_Toc129116270"/>
      <w:r>
        <w:t>Layout</w:t>
      </w:r>
      <w:bookmarkEnd w:id="24"/>
    </w:p>
    <w:p w14:paraId="35175C12" w14:textId="0D797348" w:rsidR="00422997" w:rsidRDefault="00472D73" w:rsidP="00E62DD2">
      <w:r>
        <w:t>Comentar partes clave del layout.</w:t>
      </w:r>
    </w:p>
    <w:p w14:paraId="07485A4A" w14:textId="6AC52C4A" w:rsidR="00472D73" w:rsidRDefault="00472D73" w:rsidP="00E62DD2">
      <w:r>
        <w:t>Criterios seguidos. Número de capas de la placa. Floorplan (colocación de componentes). Estrategia de planos de masa y alimentaciones (dominio de 5V, dominio de 3.3V...). Layout de componentes (por ejemplo R y C de tamaño 0603 mínimo). Tamaño de las pistas. Separación de componentes, keepout, etc. Serigrafía. Vías para apantallar. Marcas fiduciales.</w:t>
      </w:r>
    </w:p>
    <w:p w14:paraId="4DC0EB6C" w14:textId="324CB81A" w:rsidR="00472D73" w:rsidRDefault="00472D73" w:rsidP="00E62DD2">
      <w:r>
        <w:t>ERC.</w:t>
      </w:r>
    </w:p>
    <w:p w14:paraId="684842E6" w14:textId="7EC1164E" w:rsidR="00E62DD2" w:rsidRDefault="00E62DD2" w:rsidP="00E62DD2"/>
    <w:p w14:paraId="48C2AFB5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42F3224E" w14:textId="721A9BB7" w:rsidR="0013069A" w:rsidRDefault="00472D73" w:rsidP="00EA5EC1">
      <w:pPr>
        <w:pStyle w:val="Heading1"/>
      </w:pPr>
      <w:bookmarkStart w:id="25" w:name="_Toc129116271"/>
      <w:r>
        <w:lastRenderedPageBreak/>
        <w:t>Fabricación y test</w:t>
      </w:r>
      <w:bookmarkEnd w:id="25"/>
    </w:p>
    <w:p w14:paraId="5DC51226" w14:textId="29D6A6FA" w:rsidR="00E62DD2" w:rsidRDefault="00472D73" w:rsidP="00E62DD2">
      <w:pPr>
        <w:pStyle w:val="Heading2"/>
      </w:pPr>
      <w:bookmarkStart w:id="26" w:name="_Toc129116272"/>
      <w:r>
        <w:t>Gestión de la fabricación</w:t>
      </w:r>
      <w:bookmarkEnd w:id="26"/>
    </w:p>
    <w:p w14:paraId="197071DA" w14:textId="5CD2A9D3" w:rsidR="00E62DD2" w:rsidRDefault="00472D73" w:rsidP="00E62DD2">
      <w:r>
        <w:t>Generación de BOM y gerbers.</w:t>
      </w:r>
    </w:p>
    <w:p w14:paraId="18C9EE21" w14:textId="092A0D26" w:rsidR="00472D73" w:rsidRDefault="00472D73" w:rsidP="00E62DD2">
      <w:r>
        <w:t>Dónde se ha fabricado. Revisión del fabricante y cambios que se hayan podido hacer.</w:t>
      </w:r>
    </w:p>
    <w:p w14:paraId="5D696D39" w14:textId="573DAF7E" w:rsidR="00E62DD2" w:rsidRDefault="00472D73" w:rsidP="00E62DD2">
      <w:pPr>
        <w:pStyle w:val="Heading2"/>
      </w:pPr>
      <w:bookmarkStart w:id="27" w:name="_Toc129116273"/>
      <w:r>
        <w:t>Montaje</w:t>
      </w:r>
      <w:bookmarkEnd w:id="27"/>
    </w:p>
    <w:p w14:paraId="24300667" w14:textId="64536187" w:rsidR="004C400B" w:rsidRDefault="00472D73" w:rsidP="00273B75">
      <w:r>
        <w:t>Dónde se ha soldado y gestión del montaje.</w:t>
      </w:r>
      <w:r w:rsidR="00401FC9">
        <w:t xml:space="preserve"> Gestión de compras de componentes.</w:t>
      </w:r>
    </w:p>
    <w:p w14:paraId="152CF2C9" w14:textId="6CD32274" w:rsidR="00472D73" w:rsidRDefault="00472D73" w:rsidP="00273B75">
      <w:r>
        <w:t>Si se han soldado componentes a mano, comentarlo. Si se puede, poned foto de la placa antes y después de soldarlos</w:t>
      </w:r>
    </w:p>
    <w:p w14:paraId="38CFA5DB" w14:textId="6E64B790" w:rsidR="0049463A" w:rsidRDefault="00472D73" w:rsidP="00273B75">
      <w:pPr>
        <w:pStyle w:val="Heading2"/>
      </w:pPr>
      <w:bookmarkStart w:id="28" w:name="_Toc129116274"/>
      <w:r>
        <w:t>Test</w:t>
      </w:r>
      <w:bookmarkEnd w:id="28"/>
    </w:p>
    <w:p w14:paraId="4C6451DC" w14:textId="6CC1FFE2" w:rsidR="00472D73" w:rsidRDefault="00472D73" w:rsidP="00472D73">
      <w:r>
        <w:t>Procedimiento para probar la placa: alimentar con una fuente de alimentación limitada en corriente, ver que no hay cortocircuitos; medida de las tensiones clave: generadas por reguladores, LDO, microcontrolador...; comunicación con el microcontrolador; programa de test del microcontrolador (ejemplo: parpadeo de un led).</w:t>
      </w:r>
    </w:p>
    <w:p w14:paraId="69827ADC" w14:textId="7FE24597" w:rsidR="00472D73" w:rsidRDefault="00472D73" w:rsidP="00472D73">
      <w:r>
        <w:t>Comentar algún rework si aplica (si ha habido un fallo y hubo que cortar pistas, soldar cables a mano, etc.)</w:t>
      </w:r>
    </w:p>
    <w:p w14:paraId="081B4EE7" w14:textId="77777777" w:rsidR="00273B75" w:rsidRDefault="00273B75" w:rsidP="00E62DD2"/>
    <w:p w14:paraId="6FDB834D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383943C7" w14:textId="7180BA74" w:rsidR="0013069A" w:rsidRDefault="00472D73" w:rsidP="00EA5EC1">
      <w:pPr>
        <w:pStyle w:val="Heading1"/>
      </w:pPr>
      <w:bookmarkStart w:id="29" w:name="_Toc129116275"/>
      <w:r>
        <w:lastRenderedPageBreak/>
        <w:t>Firmware</w:t>
      </w:r>
      <w:bookmarkEnd w:id="29"/>
    </w:p>
    <w:p w14:paraId="135EF02A" w14:textId="4C8BD92E" w:rsidR="00E62DD2" w:rsidRDefault="00472D73" w:rsidP="00E62DD2">
      <w:r>
        <w:t>Criterios seguidos.</w:t>
      </w:r>
    </w:p>
    <w:p w14:paraId="2C17A0D0" w14:textId="0AC425C2" w:rsidR="00472D73" w:rsidRDefault="00472D73" w:rsidP="00E62DD2">
      <w:r>
        <w:t>Librerías, compiladores, programadores, IDEs... (si no comentados en estado del arte).</w:t>
      </w:r>
    </w:p>
    <w:p w14:paraId="21E944D1" w14:textId="2286CE52" w:rsidR="00401FC9" w:rsidRDefault="00401FC9" w:rsidP="00E62DD2">
      <w:r>
        <w:t>Comentar el código si procede. Esquemas de máquinas de estados, interrupciones, protocolos implementados, etc.</w:t>
      </w:r>
    </w:p>
    <w:p w14:paraId="7437005F" w14:textId="77777777" w:rsidR="00E62DD2" w:rsidRDefault="00E62DD2" w:rsidP="00E62DD2"/>
    <w:p w14:paraId="534904ED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2110672" w14:textId="5F75CACF" w:rsidR="0013069A" w:rsidRDefault="0013069A" w:rsidP="00EA5EC1">
      <w:pPr>
        <w:pStyle w:val="Heading1"/>
      </w:pPr>
      <w:bookmarkStart w:id="30" w:name="_Toc129116276"/>
      <w:r>
        <w:lastRenderedPageBreak/>
        <w:t>Resultados</w:t>
      </w:r>
      <w:bookmarkEnd w:id="30"/>
    </w:p>
    <w:p w14:paraId="2939C0CC" w14:textId="27A611BA" w:rsidR="00401FC9" w:rsidRDefault="00401FC9" w:rsidP="00401FC9">
      <w:r>
        <w:t>Medidas en el sistema. Ejemplo: linealidad de las medidas analógicas.</w:t>
      </w:r>
    </w:p>
    <w:p w14:paraId="2902C837" w14:textId="2489BA6D" w:rsidR="00401FC9" w:rsidRDefault="00401FC9" w:rsidP="00401FC9">
      <w:r>
        <w:t>Medidas del sistema final funcionando.</w:t>
      </w:r>
    </w:p>
    <w:p w14:paraId="44F24503" w14:textId="233C000A" w:rsidR="0013069A" w:rsidRDefault="00E62DD2" w:rsidP="00E62DD2">
      <w:r>
        <w:t>Capturas de pantalla</w:t>
      </w:r>
      <w:r w:rsidR="00401FC9">
        <w:t xml:space="preserve"> o fotos del sistema funcionando</w:t>
      </w:r>
    </w:p>
    <w:p w14:paraId="07373BD2" w14:textId="77777777" w:rsidR="00E62DD2" w:rsidRDefault="00E62DD2" w:rsidP="00E62DD2"/>
    <w:p w14:paraId="334EDDED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28A643A" w14:textId="1D2852A4" w:rsidR="0013069A" w:rsidRDefault="0013069A" w:rsidP="00EA5EC1">
      <w:pPr>
        <w:pStyle w:val="Heading1"/>
      </w:pPr>
      <w:bookmarkStart w:id="31" w:name="_Toc129116277"/>
      <w:r>
        <w:lastRenderedPageBreak/>
        <w:t>Conclusiones</w:t>
      </w:r>
      <w:bookmarkEnd w:id="31"/>
    </w:p>
    <w:p w14:paraId="2EF70D89" w14:textId="4A302539" w:rsidR="0013069A" w:rsidRDefault="004C400B" w:rsidP="00E62DD2">
      <w:r>
        <w:t>Un poco como la introducción. Diciendo que se ha hecho esto y lo otro</w:t>
      </w:r>
      <w:r w:rsidR="00A239E9">
        <w:t>.</w:t>
      </w:r>
    </w:p>
    <w:p w14:paraId="3410DED7" w14:textId="7A2EB464" w:rsidR="00A239E9" w:rsidRDefault="00A239E9" w:rsidP="00E62DD2">
      <w:r>
        <w:t>Retrospectiva.</w:t>
      </w:r>
    </w:p>
    <w:p w14:paraId="155633B9" w14:textId="7B19D38F" w:rsidR="00A239E9" w:rsidRDefault="00A239E9" w:rsidP="00E62DD2">
      <w:r>
        <w:t>Trabajo futuro.</w:t>
      </w:r>
      <w:r w:rsidR="00401FC9">
        <w:t xml:space="preserve"> Se puede mejorar haciendo esto y lo otro...</w:t>
      </w:r>
    </w:p>
    <w:p w14:paraId="50DEFA5D" w14:textId="77777777" w:rsidR="004C400B" w:rsidRDefault="004C400B" w:rsidP="00E62DD2"/>
    <w:p w14:paraId="73A4A12A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DECD601" w14:textId="416ED9AD" w:rsidR="0013069A" w:rsidRDefault="0013069A" w:rsidP="00EA5EC1">
      <w:pPr>
        <w:pStyle w:val="Heading1"/>
      </w:pPr>
      <w:bookmarkStart w:id="32" w:name="_Toc129116278"/>
      <w:r>
        <w:lastRenderedPageBreak/>
        <w:t>Apéndices</w:t>
      </w:r>
      <w:bookmarkEnd w:id="32"/>
    </w:p>
    <w:p w14:paraId="1310E2BD" w14:textId="730626B3" w:rsidR="0049463A" w:rsidRDefault="00401FC9" w:rsidP="00E62DD2">
      <w:r>
        <w:t xml:space="preserve">Esquemático, PCB, BOM, </w:t>
      </w:r>
      <w:r w:rsidR="0049463A">
        <w:t>Código fuente</w:t>
      </w:r>
      <w:r>
        <w:t>... lo que se considere</w:t>
      </w:r>
    </w:p>
    <w:p w14:paraId="06D472E3" w14:textId="77777777" w:rsidR="0049463A" w:rsidRDefault="0049463A" w:rsidP="00E62DD2"/>
    <w:p w14:paraId="0DC7C0D2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EC4ADA3" w14:textId="4E63F1F7" w:rsidR="0013069A" w:rsidRPr="00EA5EC1" w:rsidRDefault="00EA5EC1" w:rsidP="00EA5EC1">
      <w:pPr>
        <w:pStyle w:val="Heading1"/>
      </w:pPr>
      <w:bookmarkStart w:id="33" w:name="_Toc129116279"/>
      <w:r w:rsidRPr="00EA5EC1">
        <w:lastRenderedPageBreak/>
        <w:t>Bibliografía</w:t>
      </w:r>
      <w:bookmarkEnd w:id="33"/>
    </w:p>
    <w:p w14:paraId="3B044128" w14:textId="788A8C5E" w:rsidR="00212B9B" w:rsidRDefault="00401FC9" w:rsidP="00952DAF">
      <w:pPr>
        <w:pStyle w:val="ListParagraph"/>
        <w:numPr>
          <w:ilvl w:val="0"/>
          <w:numId w:val="31"/>
        </w:numPr>
      </w:pPr>
      <w:r>
        <w:rPr>
          <w:i/>
          <w:iCs/>
        </w:rPr>
        <w:t>Título de la web</w:t>
      </w:r>
      <w:r w:rsidR="00212B9B">
        <w:t xml:space="preserve">. </w:t>
      </w:r>
      <w:r>
        <w:t>Entidad/editorial/empresa</w:t>
      </w:r>
      <w:r w:rsidR="00212B9B">
        <w:t xml:space="preserve">, 2018. Disponible online </w:t>
      </w:r>
      <w:hyperlink r:id="rId19" w:history="1">
        <w:r w:rsidR="00212B9B" w:rsidRPr="00633A06">
          <w:rPr>
            <w:rStyle w:val="Hyperlink"/>
            <w:shd w:val="clear" w:color="auto" w:fill="auto"/>
          </w:rPr>
          <w:t>https://www.turismecv.com/wp-content/uploads/2018/11/Ebook-playas-inteligentes-OK.pdf</w:t>
        </w:r>
      </w:hyperlink>
      <w:r w:rsidR="00212B9B">
        <w:t xml:space="preserve"> [Última consulta diciembre 2022].</w:t>
      </w:r>
    </w:p>
    <w:p w14:paraId="6B466B2B" w14:textId="442F7CD7" w:rsidR="00EA5EC1" w:rsidRDefault="00401FC9" w:rsidP="00952DAF">
      <w:pPr>
        <w:pStyle w:val="ListParagraph"/>
        <w:numPr>
          <w:ilvl w:val="0"/>
          <w:numId w:val="31"/>
        </w:numPr>
      </w:pPr>
      <w:r>
        <w:t>Primer autor</w:t>
      </w:r>
      <w:r w:rsidR="00212B9B">
        <w:t xml:space="preserve">, et alt. </w:t>
      </w:r>
      <w:r>
        <w:rPr>
          <w:i/>
          <w:iCs/>
        </w:rPr>
        <w:t>Título del libro o artículo</w:t>
      </w:r>
      <w:r w:rsidR="00212B9B">
        <w:t xml:space="preserve">. </w:t>
      </w:r>
      <w:r>
        <w:t>Editorial/congreso</w:t>
      </w:r>
      <w:r w:rsidR="00212B9B">
        <w:t>, 2019.</w:t>
      </w:r>
      <w:r>
        <w:t xml:space="preserve"> ISBN...</w:t>
      </w:r>
    </w:p>
    <w:p w14:paraId="1D62D442" w14:textId="77777777" w:rsidR="00212B9B" w:rsidRDefault="00212B9B" w:rsidP="00952DAF">
      <w:pPr>
        <w:pStyle w:val="ListParagraph"/>
        <w:numPr>
          <w:ilvl w:val="0"/>
          <w:numId w:val="31"/>
        </w:numPr>
      </w:pPr>
    </w:p>
    <w:sectPr w:rsidR="00212B9B" w:rsidSect="00EC2E8E">
      <w:type w:val="oddPage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A880" w14:textId="77777777" w:rsidR="00B22C85" w:rsidRDefault="00B22C85">
      <w:r>
        <w:separator/>
      </w:r>
    </w:p>
  </w:endnote>
  <w:endnote w:type="continuationSeparator" w:id="0">
    <w:p w14:paraId="1EFF881A" w14:textId="77777777" w:rsidR="00B22C85" w:rsidRDefault="00B22C85">
      <w:r>
        <w:continuationSeparator/>
      </w:r>
    </w:p>
  </w:endnote>
  <w:endnote w:type="continuationNotice" w:id="1">
    <w:p w14:paraId="61437C31" w14:textId="77777777" w:rsidR="00B22C85" w:rsidRDefault="00B22C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912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F09F2" w14:textId="77777777" w:rsidR="00EC2E8E" w:rsidRDefault="00EC2E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4D7D80" w14:textId="77777777" w:rsidR="00EC2E8E" w:rsidRDefault="00EC2E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5A9F" w14:textId="1D46C14F" w:rsidR="00E138BF" w:rsidRDefault="00E138BF">
    <w:pPr>
      <w:pStyle w:val="Footer"/>
    </w:pPr>
  </w:p>
  <w:p w14:paraId="3005F33F" w14:textId="77777777" w:rsidR="00E138BF" w:rsidRDefault="00E13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87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B32B6" w14:textId="22803EA9" w:rsidR="00E138BF" w:rsidRDefault="00E138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8C604A" w14:textId="77777777" w:rsidR="00E138BF" w:rsidRDefault="00E138B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439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D5716" w14:textId="638DF76D" w:rsidR="00E138BF" w:rsidRDefault="00E138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6E253" w14:textId="77777777" w:rsidR="00E138BF" w:rsidRDefault="00E13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124F" w14:textId="77777777" w:rsidR="00B22C85" w:rsidRDefault="00B22C85">
      <w:r>
        <w:separator/>
      </w:r>
    </w:p>
  </w:footnote>
  <w:footnote w:type="continuationSeparator" w:id="0">
    <w:p w14:paraId="33968335" w14:textId="77777777" w:rsidR="00B22C85" w:rsidRDefault="00B22C85">
      <w:r>
        <w:continuationSeparator/>
      </w:r>
    </w:p>
  </w:footnote>
  <w:footnote w:type="continuationNotice" w:id="1">
    <w:p w14:paraId="64C682D6" w14:textId="77777777" w:rsidR="00B22C85" w:rsidRDefault="00B22C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5647" w14:textId="77777777" w:rsidR="00E138BF" w:rsidRDefault="00E138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078C" w14:textId="77777777" w:rsidR="00E138BF" w:rsidRDefault="00E138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4EF1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6CD7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E45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2864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FC11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64D3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28A6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90A5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5EB4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CA1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6010A"/>
    <w:multiLevelType w:val="multilevel"/>
    <w:tmpl w:val="7BC2209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 w15:restartNumberingAfterBreak="0">
    <w:nsid w:val="04BE1582"/>
    <w:multiLevelType w:val="hybridMultilevel"/>
    <w:tmpl w:val="A7F02600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7DE7ECD"/>
    <w:multiLevelType w:val="hybridMultilevel"/>
    <w:tmpl w:val="9D044C2C"/>
    <w:lvl w:ilvl="0" w:tplc="4FEC7DAE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20760B"/>
    <w:multiLevelType w:val="hybridMultilevel"/>
    <w:tmpl w:val="B9E05C2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0E1E527C"/>
    <w:multiLevelType w:val="hybridMultilevel"/>
    <w:tmpl w:val="658E4E62"/>
    <w:lvl w:ilvl="0" w:tplc="824E609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FD51A16"/>
    <w:multiLevelType w:val="hybridMultilevel"/>
    <w:tmpl w:val="C6D8DEA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6F61BB0"/>
    <w:multiLevelType w:val="hybridMultilevel"/>
    <w:tmpl w:val="E0687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4B2177"/>
    <w:multiLevelType w:val="hybridMultilevel"/>
    <w:tmpl w:val="241ED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52C6"/>
    <w:multiLevelType w:val="hybridMultilevel"/>
    <w:tmpl w:val="9482C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B05AA"/>
    <w:multiLevelType w:val="hybridMultilevel"/>
    <w:tmpl w:val="D24A139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6277CBB"/>
    <w:multiLevelType w:val="hybridMultilevel"/>
    <w:tmpl w:val="C20E3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17211"/>
    <w:multiLevelType w:val="hybridMultilevel"/>
    <w:tmpl w:val="8D509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9286B"/>
    <w:multiLevelType w:val="hybridMultilevel"/>
    <w:tmpl w:val="A630EF54"/>
    <w:lvl w:ilvl="0" w:tplc="D2B055C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485C84"/>
    <w:multiLevelType w:val="hybridMultilevel"/>
    <w:tmpl w:val="D92643FA"/>
    <w:lvl w:ilvl="0" w:tplc="4FEC7DAE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193A"/>
    <w:multiLevelType w:val="hybridMultilevel"/>
    <w:tmpl w:val="FC7EF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B30D5"/>
    <w:multiLevelType w:val="hybridMultilevel"/>
    <w:tmpl w:val="39A01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000C0"/>
    <w:multiLevelType w:val="hybridMultilevel"/>
    <w:tmpl w:val="0A6A0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91031"/>
    <w:multiLevelType w:val="hybridMultilevel"/>
    <w:tmpl w:val="9BFCC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729897">
    <w:abstractNumId w:val="11"/>
  </w:num>
  <w:num w:numId="2" w16cid:durableId="42560084">
    <w:abstractNumId w:val="17"/>
  </w:num>
  <w:num w:numId="3" w16cid:durableId="879710697">
    <w:abstractNumId w:val="22"/>
  </w:num>
  <w:num w:numId="4" w16cid:durableId="1082988473">
    <w:abstractNumId w:val="14"/>
  </w:num>
  <w:num w:numId="5" w16cid:durableId="689258373">
    <w:abstractNumId w:val="18"/>
  </w:num>
  <w:num w:numId="6" w16cid:durableId="1650088183">
    <w:abstractNumId w:val="21"/>
  </w:num>
  <w:num w:numId="7" w16cid:durableId="694814915">
    <w:abstractNumId w:val="20"/>
  </w:num>
  <w:num w:numId="8" w16cid:durableId="574778622">
    <w:abstractNumId w:val="10"/>
  </w:num>
  <w:num w:numId="9" w16cid:durableId="1628658571">
    <w:abstractNumId w:val="24"/>
  </w:num>
  <w:num w:numId="10" w16cid:durableId="87043305">
    <w:abstractNumId w:val="16"/>
  </w:num>
  <w:num w:numId="11" w16cid:durableId="459037260">
    <w:abstractNumId w:val="27"/>
  </w:num>
  <w:num w:numId="12" w16cid:durableId="575360532">
    <w:abstractNumId w:val="13"/>
  </w:num>
  <w:num w:numId="13" w16cid:durableId="414086349">
    <w:abstractNumId w:val="19"/>
  </w:num>
  <w:num w:numId="14" w16cid:durableId="623928420">
    <w:abstractNumId w:val="15"/>
  </w:num>
  <w:num w:numId="15" w16cid:durableId="2141921281">
    <w:abstractNumId w:val="25"/>
  </w:num>
  <w:num w:numId="16" w16cid:durableId="1381830258">
    <w:abstractNumId w:val="26"/>
  </w:num>
  <w:num w:numId="17" w16cid:durableId="12421765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26608199">
    <w:abstractNumId w:val="10"/>
  </w:num>
  <w:num w:numId="19" w16cid:durableId="765811878">
    <w:abstractNumId w:val="8"/>
  </w:num>
  <w:num w:numId="20" w16cid:durableId="327560767">
    <w:abstractNumId w:val="9"/>
  </w:num>
  <w:num w:numId="21" w16cid:durableId="865680507">
    <w:abstractNumId w:val="7"/>
  </w:num>
  <w:num w:numId="22" w16cid:durableId="1753744432">
    <w:abstractNumId w:val="6"/>
  </w:num>
  <w:num w:numId="23" w16cid:durableId="1775129358">
    <w:abstractNumId w:val="5"/>
  </w:num>
  <w:num w:numId="24" w16cid:durableId="334576681">
    <w:abstractNumId w:val="4"/>
  </w:num>
  <w:num w:numId="25" w16cid:durableId="2129427351">
    <w:abstractNumId w:val="3"/>
  </w:num>
  <w:num w:numId="26" w16cid:durableId="1366708677">
    <w:abstractNumId w:val="2"/>
  </w:num>
  <w:num w:numId="27" w16cid:durableId="2095007795">
    <w:abstractNumId w:val="1"/>
  </w:num>
  <w:num w:numId="28" w16cid:durableId="1309018054">
    <w:abstractNumId w:val="0"/>
  </w:num>
  <w:num w:numId="29" w16cid:durableId="1562935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43375446">
    <w:abstractNumId w:val="12"/>
  </w:num>
  <w:num w:numId="31" w16cid:durableId="1750467814">
    <w:abstractNumId w:val="23"/>
  </w:num>
  <w:num w:numId="32" w16cid:durableId="54403618">
    <w:abstractNumId w:val="10"/>
  </w:num>
  <w:num w:numId="33" w16cid:durableId="1314988474">
    <w:abstractNumId w:val="10"/>
  </w:num>
  <w:num w:numId="34" w16cid:durableId="5746267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F6"/>
    <w:rsid w:val="00000D0F"/>
    <w:rsid w:val="000358F6"/>
    <w:rsid w:val="000A3146"/>
    <w:rsid w:val="000A72BC"/>
    <w:rsid w:val="000C1A50"/>
    <w:rsid w:val="000E265B"/>
    <w:rsid w:val="000E65AC"/>
    <w:rsid w:val="000E6F90"/>
    <w:rsid w:val="001054A9"/>
    <w:rsid w:val="00122367"/>
    <w:rsid w:val="00123C30"/>
    <w:rsid w:val="0013069A"/>
    <w:rsid w:val="00135AAA"/>
    <w:rsid w:val="0015272F"/>
    <w:rsid w:val="00164801"/>
    <w:rsid w:val="00175A6B"/>
    <w:rsid w:val="001834EC"/>
    <w:rsid w:val="00194CEF"/>
    <w:rsid w:val="00194D14"/>
    <w:rsid w:val="001A286C"/>
    <w:rsid w:val="001C0565"/>
    <w:rsid w:val="001E0B56"/>
    <w:rsid w:val="001E6555"/>
    <w:rsid w:val="001E728F"/>
    <w:rsid w:val="00212B9B"/>
    <w:rsid w:val="00213205"/>
    <w:rsid w:val="00224775"/>
    <w:rsid w:val="002517D4"/>
    <w:rsid w:val="002602E2"/>
    <w:rsid w:val="00263168"/>
    <w:rsid w:val="00266E70"/>
    <w:rsid w:val="00273B75"/>
    <w:rsid w:val="002A29A4"/>
    <w:rsid w:val="002B73D7"/>
    <w:rsid w:val="002C0BE2"/>
    <w:rsid w:val="002D16D3"/>
    <w:rsid w:val="002E1DB4"/>
    <w:rsid w:val="002F1149"/>
    <w:rsid w:val="00300868"/>
    <w:rsid w:val="00306B61"/>
    <w:rsid w:val="0031152F"/>
    <w:rsid w:val="003252F5"/>
    <w:rsid w:val="00330A88"/>
    <w:rsid w:val="00332DA2"/>
    <w:rsid w:val="00335235"/>
    <w:rsid w:val="00335937"/>
    <w:rsid w:val="003473A0"/>
    <w:rsid w:val="00351587"/>
    <w:rsid w:val="00362663"/>
    <w:rsid w:val="0036624B"/>
    <w:rsid w:val="003667BB"/>
    <w:rsid w:val="0038232A"/>
    <w:rsid w:val="00387B49"/>
    <w:rsid w:val="003B0AF6"/>
    <w:rsid w:val="003B2A10"/>
    <w:rsid w:val="003B2D87"/>
    <w:rsid w:val="003C1473"/>
    <w:rsid w:val="003C1627"/>
    <w:rsid w:val="003E4871"/>
    <w:rsid w:val="003E530A"/>
    <w:rsid w:val="003F32E4"/>
    <w:rsid w:val="00401FC9"/>
    <w:rsid w:val="004041D9"/>
    <w:rsid w:val="004065F9"/>
    <w:rsid w:val="00412D82"/>
    <w:rsid w:val="00422997"/>
    <w:rsid w:val="00423E12"/>
    <w:rsid w:val="0043457D"/>
    <w:rsid w:val="00445F00"/>
    <w:rsid w:val="0046225F"/>
    <w:rsid w:val="00471076"/>
    <w:rsid w:val="00472D73"/>
    <w:rsid w:val="0047697F"/>
    <w:rsid w:val="0049463A"/>
    <w:rsid w:val="00495FEB"/>
    <w:rsid w:val="004A1BC3"/>
    <w:rsid w:val="004A5AF7"/>
    <w:rsid w:val="004B28D1"/>
    <w:rsid w:val="004B2FB3"/>
    <w:rsid w:val="004B633A"/>
    <w:rsid w:val="004C400B"/>
    <w:rsid w:val="004C56FA"/>
    <w:rsid w:val="004D51FB"/>
    <w:rsid w:val="004F5C17"/>
    <w:rsid w:val="004F7A88"/>
    <w:rsid w:val="00510327"/>
    <w:rsid w:val="005112B6"/>
    <w:rsid w:val="005252B1"/>
    <w:rsid w:val="005355B2"/>
    <w:rsid w:val="00541B03"/>
    <w:rsid w:val="00544397"/>
    <w:rsid w:val="00547401"/>
    <w:rsid w:val="005555EB"/>
    <w:rsid w:val="00561B44"/>
    <w:rsid w:val="005645E9"/>
    <w:rsid w:val="00570E9A"/>
    <w:rsid w:val="00584601"/>
    <w:rsid w:val="00597E66"/>
    <w:rsid w:val="005C0257"/>
    <w:rsid w:val="005E274F"/>
    <w:rsid w:val="005E6D6A"/>
    <w:rsid w:val="005F5869"/>
    <w:rsid w:val="006126FD"/>
    <w:rsid w:val="00631191"/>
    <w:rsid w:val="00634085"/>
    <w:rsid w:val="00640786"/>
    <w:rsid w:val="00643671"/>
    <w:rsid w:val="00644D87"/>
    <w:rsid w:val="0065103A"/>
    <w:rsid w:val="006577DB"/>
    <w:rsid w:val="00667231"/>
    <w:rsid w:val="00677A9F"/>
    <w:rsid w:val="00677AA1"/>
    <w:rsid w:val="0068107F"/>
    <w:rsid w:val="00683866"/>
    <w:rsid w:val="006C31D1"/>
    <w:rsid w:val="006D1558"/>
    <w:rsid w:val="006F6317"/>
    <w:rsid w:val="006F6848"/>
    <w:rsid w:val="00712ACF"/>
    <w:rsid w:val="00717203"/>
    <w:rsid w:val="00724FC5"/>
    <w:rsid w:val="007267F9"/>
    <w:rsid w:val="00735242"/>
    <w:rsid w:val="00746064"/>
    <w:rsid w:val="007929C0"/>
    <w:rsid w:val="007B14A8"/>
    <w:rsid w:val="007B2A9F"/>
    <w:rsid w:val="007B7475"/>
    <w:rsid w:val="007C6CB1"/>
    <w:rsid w:val="007C7828"/>
    <w:rsid w:val="007D51E6"/>
    <w:rsid w:val="007F14C6"/>
    <w:rsid w:val="007F1CD3"/>
    <w:rsid w:val="008015DF"/>
    <w:rsid w:val="008035CD"/>
    <w:rsid w:val="008160A3"/>
    <w:rsid w:val="00837422"/>
    <w:rsid w:val="00845F8A"/>
    <w:rsid w:val="008529ED"/>
    <w:rsid w:val="008653F3"/>
    <w:rsid w:val="00867CD8"/>
    <w:rsid w:val="0087330A"/>
    <w:rsid w:val="0087465E"/>
    <w:rsid w:val="008770FB"/>
    <w:rsid w:val="008C531E"/>
    <w:rsid w:val="008E4A6B"/>
    <w:rsid w:val="00905485"/>
    <w:rsid w:val="009273D0"/>
    <w:rsid w:val="00952DAF"/>
    <w:rsid w:val="00957132"/>
    <w:rsid w:val="009850E7"/>
    <w:rsid w:val="0099487D"/>
    <w:rsid w:val="009A72C0"/>
    <w:rsid w:val="009E0795"/>
    <w:rsid w:val="009E7C2E"/>
    <w:rsid w:val="00A239E9"/>
    <w:rsid w:val="00A53629"/>
    <w:rsid w:val="00A744DB"/>
    <w:rsid w:val="00A81725"/>
    <w:rsid w:val="00A81C62"/>
    <w:rsid w:val="00A84324"/>
    <w:rsid w:val="00A84A22"/>
    <w:rsid w:val="00A97C11"/>
    <w:rsid w:val="00AA1691"/>
    <w:rsid w:val="00AB41BD"/>
    <w:rsid w:val="00AB6108"/>
    <w:rsid w:val="00AC4DAA"/>
    <w:rsid w:val="00AC55E8"/>
    <w:rsid w:val="00B01654"/>
    <w:rsid w:val="00B118DB"/>
    <w:rsid w:val="00B21782"/>
    <w:rsid w:val="00B22C85"/>
    <w:rsid w:val="00B26E09"/>
    <w:rsid w:val="00B27E2C"/>
    <w:rsid w:val="00B3461F"/>
    <w:rsid w:val="00B7184B"/>
    <w:rsid w:val="00B73EAB"/>
    <w:rsid w:val="00B909A8"/>
    <w:rsid w:val="00BA4FB3"/>
    <w:rsid w:val="00BC1BBE"/>
    <w:rsid w:val="00BE202B"/>
    <w:rsid w:val="00C10417"/>
    <w:rsid w:val="00C22F12"/>
    <w:rsid w:val="00C400D3"/>
    <w:rsid w:val="00C55DEC"/>
    <w:rsid w:val="00C64AF6"/>
    <w:rsid w:val="00C67F53"/>
    <w:rsid w:val="00C70D30"/>
    <w:rsid w:val="00C84E24"/>
    <w:rsid w:val="00C9171E"/>
    <w:rsid w:val="00CA00A3"/>
    <w:rsid w:val="00CB5FC1"/>
    <w:rsid w:val="00CB74D4"/>
    <w:rsid w:val="00CC0DDC"/>
    <w:rsid w:val="00CC2CA8"/>
    <w:rsid w:val="00CC594C"/>
    <w:rsid w:val="00CC5E36"/>
    <w:rsid w:val="00CC7A7A"/>
    <w:rsid w:val="00CD7320"/>
    <w:rsid w:val="00CF1D82"/>
    <w:rsid w:val="00D509F2"/>
    <w:rsid w:val="00D52080"/>
    <w:rsid w:val="00D62393"/>
    <w:rsid w:val="00D647E3"/>
    <w:rsid w:val="00D74C11"/>
    <w:rsid w:val="00D807EA"/>
    <w:rsid w:val="00DA2F38"/>
    <w:rsid w:val="00DE11BE"/>
    <w:rsid w:val="00DE28B4"/>
    <w:rsid w:val="00DE39B8"/>
    <w:rsid w:val="00DF089A"/>
    <w:rsid w:val="00E02FAC"/>
    <w:rsid w:val="00E0424F"/>
    <w:rsid w:val="00E077B4"/>
    <w:rsid w:val="00E12BF4"/>
    <w:rsid w:val="00E138BF"/>
    <w:rsid w:val="00E13B40"/>
    <w:rsid w:val="00E213D2"/>
    <w:rsid w:val="00E2659B"/>
    <w:rsid w:val="00E27B93"/>
    <w:rsid w:val="00E32308"/>
    <w:rsid w:val="00E42B65"/>
    <w:rsid w:val="00E54B73"/>
    <w:rsid w:val="00E57F73"/>
    <w:rsid w:val="00E60877"/>
    <w:rsid w:val="00E62DD2"/>
    <w:rsid w:val="00E75FA2"/>
    <w:rsid w:val="00E80F12"/>
    <w:rsid w:val="00E977B3"/>
    <w:rsid w:val="00EA4558"/>
    <w:rsid w:val="00EA5EC1"/>
    <w:rsid w:val="00EA7ECE"/>
    <w:rsid w:val="00EB611F"/>
    <w:rsid w:val="00EB74C4"/>
    <w:rsid w:val="00EB7D3E"/>
    <w:rsid w:val="00EC2E8E"/>
    <w:rsid w:val="00EC31A7"/>
    <w:rsid w:val="00ED209D"/>
    <w:rsid w:val="00F101BB"/>
    <w:rsid w:val="00F13754"/>
    <w:rsid w:val="00F32C48"/>
    <w:rsid w:val="00F33CE1"/>
    <w:rsid w:val="00F34FEC"/>
    <w:rsid w:val="00F35FFD"/>
    <w:rsid w:val="00F618E7"/>
    <w:rsid w:val="00F66B13"/>
    <w:rsid w:val="00F87FAE"/>
    <w:rsid w:val="00F91B76"/>
    <w:rsid w:val="00F94F5D"/>
    <w:rsid w:val="00FB4FA9"/>
    <w:rsid w:val="00FD79F1"/>
    <w:rsid w:val="00FE6F3D"/>
    <w:rsid w:val="00FF136F"/>
    <w:rsid w:val="00FF24F4"/>
    <w:rsid w:val="00FF703E"/>
    <w:rsid w:val="00FF7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C22CF1"/>
  <w14:defaultImageDpi w14:val="0"/>
  <w15:chartTrackingRefBased/>
  <w15:docId w15:val="{F7ECA957-36DD-420C-A6CB-CA200F91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55EB"/>
    <w:pPr>
      <w:spacing w:before="120"/>
      <w:ind w:firstLine="170"/>
      <w:jc w:val="both"/>
    </w:pPr>
    <w:rPr>
      <w:sz w:val="24"/>
      <w:szCs w:val="24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C11"/>
    <w:pPr>
      <w:keepNext/>
      <w:keepLines/>
      <w:numPr>
        <w:numId w:val="8"/>
      </w:numPr>
      <w:pBdr>
        <w:bottom w:val="single" w:sz="4" w:space="1" w:color="auto"/>
      </w:pBdr>
      <w:spacing w:before="840" w:after="240"/>
      <w:ind w:left="431" w:hanging="431"/>
      <w:jc w:val="right"/>
      <w:outlineLvl w:val="0"/>
    </w:pPr>
    <w:rPr>
      <w:b/>
      <w:bCs/>
      <w:smallCap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A2"/>
    <w:pPr>
      <w:keepNext/>
      <w:keepLines/>
      <w:numPr>
        <w:ilvl w:val="1"/>
        <w:numId w:val="8"/>
      </w:numPr>
      <w:spacing w:before="240" w:after="12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0E7"/>
    <w:pPr>
      <w:keepNext/>
      <w:keepLines/>
      <w:numPr>
        <w:ilvl w:val="2"/>
        <w:numId w:val="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0E7"/>
    <w:pPr>
      <w:keepNext/>
      <w:keepLines/>
      <w:numPr>
        <w:ilvl w:val="3"/>
        <w:numId w:val="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0E7"/>
    <w:pPr>
      <w:keepNext/>
      <w:keepLines/>
      <w:numPr>
        <w:ilvl w:val="4"/>
        <w:numId w:val="8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0E7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0E7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0E7"/>
    <w:pPr>
      <w:keepNext/>
      <w:keepLines/>
      <w:numPr>
        <w:ilvl w:val="7"/>
        <w:numId w:val="8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0E7"/>
    <w:pPr>
      <w:keepNext/>
      <w:keepLines/>
      <w:numPr>
        <w:ilvl w:val="8"/>
        <w:numId w:val="8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97C11"/>
    <w:rPr>
      <w:b/>
      <w:bCs/>
      <w:smallCaps/>
      <w:sz w:val="40"/>
      <w:szCs w:val="28"/>
      <w:lang w:val="ca-ES"/>
    </w:rPr>
  </w:style>
  <w:style w:type="character" w:customStyle="1" w:styleId="Heading2Char">
    <w:name w:val="Heading 2 Char"/>
    <w:link w:val="Heading2"/>
    <w:uiPriority w:val="9"/>
    <w:locked/>
    <w:rsid w:val="00332DA2"/>
    <w:rPr>
      <w:rFonts w:ascii="Cambria" w:hAnsi="Cambria"/>
      <w:b/>
      <w:bCs/>
      <w:sz w:val="26"/>
      <w:szCs w:val="26"/>
      <w:lang w:val="ca-ES"/>
    </w:rPr>
  </w:style>
  <w:style w:type="character" w:customStyle="1" w:styleId="Heading3Char">
    <w:name w:val="Heading 3 Char"/>
    <w:link w:val="Heading3"/>
    <w:uiPriority w:val="9"/>
    <w:semiHidden/>
    <w:locked/>
    <w:rsid w:val="009850E7"/>
    <w:rPr>
      <w:rFonts w:ascii="Cambria" w:eastAsia="Times New Roman" w:hAnsi="Cambria" w:cs="Times New Roman"/>
      <w:b/>
      <w:bCs/>
      <w:color w:val="4F81BD"/>
      <w:sz w:val="24"/>
      <w:szCs w:val="24"/>
      <w:lang w:val="ca-ES" w:eastAsia="x-none"/>
    </w:rPr>
  </w:style>
  <w:style w:type="character" w:customStyle="1" w:styleId="Heading4Char">
    <w:name w:val="Heading 4 Char"/>
    <w:link w:val="Heading4"/>
    <w:uiPriority w:val="9"/>
    <w:semiHidden/>
    <w:locked/>
    <w:rsid w:val="009850E7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ca-ES" w:eastAsia="x-none"/>
    </w:rPr>
  </w:style>
  <w:style w:type="character" w:customStyle="1" w:styleId="Heading5Char">
    <w:name w:val="Heading 5 Char"/>
    <w:link w:val="Heading5"/>
    <w:uiPriority w:val="9"/>
    <w:semiHidden/>
    <w:locked/>
    <w:rsid w:val="009850E7"/>
    <w:rPr>
      <w:rFonts w:ascii="Cambria" w:eastAsia="Times New Roman" w:hAnsi="Cambria" w:cs="Times New Roman"/>
      <w:color w:val="243F60"/>
      <w:sz w:val="24"/>
      <w:szCs w:val="24"/>
      <w:lang w:val="ca-ES" w:eastAsia="x-none"/>
    </w:rPr>
  </w:style>
  <w:style w:type="character" w:customStyle="1" w:styleId="Heading6Char">
    <w:name w:val="Heading 6 Char"/>
    <w:link w:val="Heading6"/>
    <w:uiPriority w:val="9"/>
    <w:semiHidden/>
    <w:locked/>
    <w:rsid w:val="009850E7"/>
    <w:rPr>
      <w:rFonts w:ascii="Cambria" w:eastAsia="Times New Roman" w:hAnsi="Cambria" w:cs="Times New Roman"/>
      <w:i/>
      <w:iCs/>
      <w:color w:val="243F60"/>
      <w:sz w:val="24"/>
      <w:szCs w:val="24"/>
      <w:lang w:val="ca-ES" w:eastAsia="x-none"/>
    </w:rPr>
  </w:style>
  <w:style w:type="character" w:customStyle="1" w:styleId="Heading7Char">
    <w:name w:val="Heading 7 Char"/>
    <w:link w:val="Heading7"/>
    <w:uiPriority w:val="9"/>
    <w:semiHidden/>
    <w:locked/>
    <w:rsid w:val="009850E7"/>
    <w:rPr>
      <w:rFonts w:ascii="Cambria" w:eastAsia="Times New Roman" w:hAnsi="Cambria" w:cs="Times New Roman"/>
      <w:i/>
      <w:iCs/>
      <w:color w:val="404040"/>
      <w:sz w:val="24"/>
      <w:szCs w:val="24"/>
      <w:lang w:val="ca-ES" w:eastAsia="x-none"/>
    </w:rPr>
  </w:style>
  <w:style w:type="character" w:customStyle="1" w:styleId="Heading8Char">
    <w:name w:val="Heading 8 Char"/>
    <w:link w:val="Heading8"/>
    <w:uiPriority w:val="9"/>
    <w:semiHidden/>
    <w:locked/>
    <w:rsid w:val="009850E7"/>
    <w:rPr>
      <w:rFonts w:ascii="Cambria" w:eastAsia="Times New Roman" w:hAnsi="Cambria" w:cs="Times New Roman"/>
      <w:color w:val="404040"/>
      <w:lang w:val="ca-ES" w:eastAsia="x-none"/>
    </w:rPr>
  </w:style>
  <w:style w:type="character" w:customStyle="1" w:styleId="Heading9Char">
    <w:name w:val="Heading 9 Char"/>
    <w:link w:val="Heading9"/>
    <w:uiPriority w:val="9"/>
    <w:semiHidden/>
    <w:locked/>
    <w:rsid w:val="009850E7"/>
    <w:rPr>
      <w:rFonts w:ascii="Cambria" w:eastAsia="Times New Roman" w:hAnsi="Cambria" w:cs="Times New Roman"/>
      <w:i/>
      <w:iCs/>
      <w:color w:val="404040"/>
      <w:lang w:val="ca-ES" w:eastAsia="x-none"/>
    </w:rPr>
  </w:style>
  <w:style w:type="character" w:styleId="Hyperlink">
    <w:name w:val="Hyperlink"/>
    <w:uiPriority w:val="99"/>
    <w:rsid w:val="00A84A22"/>
    <w:rPr>
      <w:rFonts w:cs="Times New Roman"/>
      <w:color w:val="990000"/>
      <w:u w:val="none"/>
      <w:effect w:val="none"/>
      <w:shd w:val="clear" w:color="auto" w:fill="FFFFFF"/>
    </w:rPr>
  </w:style>
  <w:style w:type="paragraph" w:customStyle="1" w:styleId="textonormal">
    <w:name w:val="textonormal"/>
    <w:basedOn w:val="Normal"/>
    <w:rsid w:val="00A84A22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locked/>
    <w:rsid w:val="00FF703E"/>
    <w:rPr>
      <w:rFonts w:cs="Times New Roman"/>
      <w:sz w:val="24"/>
      <w:szCs w:val="24"/>
      <w:lang w:val="ca-ES" w:eastAsia="x-none"/>
    </w:rPr>
  </w:style>
  <w:style w:type="paragraph" w:styleId="Footer">
    <w:name w:val="footer"/>
    <w:basedOn w:val="Normal"/>
    <w:link w:val="FooterCh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locked/>
    <w:rsid w:val="00FF703E"/>
    <w:rPr>
      <w:rFonts w:cs="Times New Roman"/>
      <w:sz w:val="24"/>
      <w:szCs w:val="24"/>
      <w:lang w:val="ca-ES" w:eastAsia="x-none"/>
    </w:rPr>
  </w:style>
  <w:style w:type="paragraph" w:styleId="BalloonText">
    <w:name w:val="Balloon Text"/>
    <w:basedOn w:val="Normal"/>
    <w:link w:val="BalloonTextChar"/>
    <w:uiPriority w:val="99"/>
    <w:rsid w:val="00387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387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F00"/>
    <w:pPr>
      <w:ind w:left="720"/>
      <w:contextualSpacing/>
    </w:pPr>
  </w:style>
  <w:style w:type="paragraph" w:customStyle="1" w:styleId="tituloanexo">
    <w:name w:val="titulo_anexo"/>
    <w:basedOn w:val="Normal"/>
    <w:qFormat/>
    <w:rsid w:val="001C0565"/>
    <w:pPr>
      <w:keepNext/>
      <w:keepLines/>
      <w:jc w:val="center"/>
    </w:pPr>
    <w:rPr>
      <w:rFonts w:ascii="Cambria" w:hAnsi="Cambria"/>
      <w:b/>
      <w:sz w:val="28"/>
    </w:rPr>
  </w:style>
  <w:style w:type="table" w:styleId="TableGrid">
    <w:name w:val="Table Grid"/>
    <w:basedOn w:val="TableNormal"/>
    <w:uiPriority w:val="59"/>
    <w:rsid w:val="00135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130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3069A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TOCHeading">
    <w:name w:val="TOC Heading"/>
    <w:basedOn w:val="Heading1"/>
    <w:next w:val="Normal"/>
    <w:uiPriority w:val="39"/>
    <w:unhideWhenUsed/>
    <w:qFormat/>
    <w:rsid w:val="00F94F5D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4F5D"/>
    <w:pPr>
      <w:spacing w:after="100"/>
    </w:pPr>
  </w:style>
  <w:style w:type="paragraph" w:styleId="Index1">
    <w:name w:val="index 1"/>
    <w:basedOn w:val="Normal"/>
    <w:next w:val="Normal"/>
    <w:autoRedefine/>
    <w:unhideWhenUsed/>
    <w:rsid w:val="00EA5EC1"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unhideWhenUsed/>
    <w:rsid w:val="00E62DD2"/>
    <w:pPr>
      <w:spacing w:after="100"/>
      <w:ind w:left="240"/>
    </w:pPr>
  </w:style>
  <w:style w:type="paragraph" w:styleId="Index2">
    <w:name w:val="index 2"/>
    <w:basedOn w:val="Normal"/>
    <w:next w:val="Normal"/>
    <w:autoRedefine/>
    <w:unhideWhenUsed/>
    <w:rsid w:val="00E62DD2"/>
    <w:pPr>
      <w:ind w:left="480" w:hanging="240"/>
    </w:pPr>
  </w:style>
  <w:style w:type="character" w:styleId="UnresolvedMention">
    <w:name w:val="Unresolved Mention"/>
    <w:basedOn w:val="DefaultParagraphFont"/>
    <w:uiPriority w:val="99"/>
    <w:semiHidden/>
    <w:unhideWhenUsed/>
    <w:rsid w:val="00332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2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turismecv.com/wp-content/uploads/2018/11/Ebook-playas-inteligentes-OK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rveron\AppData\Roaming\Microsoft\Plantillas\ETSE_carta_c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DDAE797701C54AB7F9D428E9BBF1AD" ma:contentTypeVersion="14" ma:contentTypeDescription="Crear nuevo documento." ma:contentTypeScope="" ma:versionID="039b5088bd000bcffe194bfb67b3b37a">
  <xsd:schema xmlns:xsd="http://www.w3.org/2001/XMLSchema" xmlns:xs="http://www.w3.org/2001/XMLSchema" xmlns:p="http://schemas.microsoft.com/office/2006/metadata/properties" xmlns:ns3="9d560965-2c3c-49cb-97f8-c42b0344cb5a" xmlns:ns4="06825a98-2cd8-434f-af44-69e57be43b40" targetNamespace="http://schemas.microsoft.com/office/2006/metadata/properties" ma:root="true" ma:fieldsID="d22e58993f10168863cc99481854e1e8" ns3:_="" ns4:_="">
    <xsd:import namespace="9d560965-2c3c-49cb-97f8-c42b0344cb5a"/>
    <xsd:import namespace="06825a98-2cd8-434f-af44-69e57be43b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60965-2c3c-49cb-97f8-c42b0344c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25a98-2cd8-434f-af44-69e57be43b4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47D5D6-DB92-4FA3-8DCD-CC83E63E58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88F222-A820-47D4-9097-628446294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60965-2c3c-49cb-97f8-c42b0344cb5a"/>
    <ds:schemaRef ds:uri="06825a98-2cd8-434f-af44-69e57be43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020C5C-DB15-46D9-BAE7-3EF24D5866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B0656B-5390-4428-85A7-5443B68307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ETSE_carta_cas.dotx</Template>
  <TotalTime>148</TotalTime>
  <Pages>31</Pages>
  <Words>1087</Words>
  <Characters>5983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Burjassot, 7 de novembre de 2005</vt:lpstr>
      <vt:lpstr>Burjassot, 7 de novembre de 2005</vt:lpstr>
    </vt:vector>
  </TitlesOfParts>
  <Company>Universitat de Valencia</Company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Burjassot, 7 de novembre de 2005</dc:title>
  <dc:subject/>
  <dc:creator>cerveron</dc:creator>
  <cp:keywords/>
  <cp:lastModifiedBy>Lajara, Rafael</cp:lastModifiedBy>
  <cp:revision>7</cp:revision>
  <cp:lastPrinted>2013-06-17T09:36:00Z</cp:lastPrinted>
  <dcterms:created xsi:type="dcterms:W3CDTF">2022-12-15T19:16:00Z</dcterms:created>
  <dcterms:modified xsi:type="dcterms:W3CDTF">2023-03-07T20:18:00Z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0x0101006EDDAE797701C54AB7F9D428E9BBF1AD</vt:lpwstr>
  </property>
</Properties>
</file>